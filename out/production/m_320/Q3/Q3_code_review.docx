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C45C" w14:textId="618785ED" w:rsidR="00C3699D" w:rsidRPr="004D619D" w:rsidRDefault="004D619D" w:rsidP="00C3699D">
      <w:pPr>
        <w:pStyle w:val="Default"/>
        <w:spacing w:before="120"/>
        <w:rPr>
          <w:rFonts w:ascii="HelveticaNeueLT Pro 95 Blk" w:hAnsi="HelveticaNeueLT Pro 95 Blk"/>
          <w:b/>
          <w:bCs/>
          <w:noProof/>
          <w:sz w:val="32"/>
          <w:szCs w:val="32"/>
          <w:lang w:val="de-CH"/>
        </w:rPr>
      </w:pPr>
      <w:r w:rsidRPr="004D619D">
        <w:rPr>
          <w:rFonts w:ascii="HelveticaNeueLT Pro 95 Blk" w:hAnsi="HelveticaNeueLT Pro 95 Blk"/>
          <w:b/>
          <w:bCs/>
          <w:noProof/>
          <w:sz w:val="32"/>
          <w:szCs w:val="32"/>
          <w:lang w:val="de-CH"/>
        </w:rPr>
        <w:t>Code Review</w:t>
      </w:r>
      <w:r>
        <w:rPr>
          <w:rFonts w:ascii="HelveticaNeueLT Pro 95 Blk" w:hAnsi="HelveticaNeueLT Pro 95 Blk"/>
          <w:b/>
          <w:bCs/>
          <w:noProof/>
          <w:sz w:val="32"/>
          <w:szCs w:val="32"/>
          <w:lang w:val="de-CH"/>
        </w:rPr>
        <w:t xml:space="preserve"> – Übersicht</w:t>
      </w:r>
    </w:p>
    <w:p w14:paraId="3E5BB417" w14:textId="5F189A77" w:rsidR="004D619D" w:rsidRPr="004D619D" w:rsidRDefault="004D619D" w:rsidP="00C3699D">
      <w:pPr>
        <w:rPr>
          <w:rFonts w:ascii="HelveticaNeueLT Pro 95 Blk" w:hAnsi="HelveticaNeueLT Pro 95 Blk"/>
          <w:noProof/>
          <w:sz w:val="24"/>
        </w:rPr>
      </w:pPr>
    </w:p>
    <w:p w14:paraId="4DEAA557" w14:textId="15453D53" w:rsidR="004D619D" w:rsidRPr="004D619D" w:rsidRDefault="004D619D" w:rsidP="00C3699D">
      <w:pPr>
        <w:rPr>
          <w:rFonts w:ascii="HelveticaNeueLT Pro 95 Blk" w:hAnsi="HelveticaNeueLT Pro 95 Blk"/>
          <w:noProof/>
          <w:sz w:val="24"/>
        </w:rPr>
      </w:pPr>
      <w:r w:rsidRPr="004D619D">
        <w:rPr>
          <w:rFonts w:ascii="HelveticaNeueLT Pro 95 Blk" w:hAnsi="HelveticaNeueLT Pro 95 Blk"/>
          <w:noProof/>
          <w:sz w:val="24"/>
        </w:rPr>
        <w:t>Sie haben den Code überprüft und folgende Kriterien dabei bewertet:</w:t>
      </w:r>
    </w:p>
    <w:p w14:paraId="1C4E5985" w14:textId="04CCF7EC" w:rsidR="004D619D" w:rsidRPr="004D619D" w:rsidRDefault="004D619D" w:rsidP="00C3699D">
      <w:pPr>
        <w:rPr>
          <w:rFonts w:ascii="HelveticaNeueLT Pro 95 Blk" w:hAnsi="HelveticaNeueLT Pro 95 Blk"/>
          <w:noProof/>
          <w:sz w:val="24"/>
        </w:rPr>
      </w:pPr>
    </w:p>
    <w:p w14:paraId="464FB97A" w14:textId="1E018DC3" w:rsidR="004D619D" w:rsidRPr="004D619D" w:rsidRDefault="004D619D" w:rsidP="004D619D">
      <w:pPr>
        <w:pStyle w:val="ListParagraph"/>
        <w:numPr>
          <w:ilvl w:val="0"/>
          <w:numId w:val="9"/>
        </w:numPr>
        <w:spacing w:line="140" w:lineRule="atLeast"/>
        <w:rPr>
          <w:rFonts w:ascii="HelveticaNeueLT Pro 95 Blk" w:hAnsi="HelveticaNeueLT Pro 95 Blk"/>
          <w:noProof/>
          <w:sz w:val="24"/>
        </w:rPr>
      </w:pPr>
      <w:r w:rsidRPr="004D619D">
        <w:rPr>
          <w:rFonts w:ascii="HelveticaNeueLT Pro 95 Blk" w:hAnsi="HelveticaNeueLT Pro 95 Blk"/>
          <w:noProof/>
          <w:sz w:val="24"/>
        </w:rPr>
        <w:t>Saubere</w:t>
      </w:r>
      <w:r>
        <w:rPr>
          <w:rFonts w:ascii="HelveticaNeueLT Pro 95 Blk" w:hAnsi="HelveticaNeueLT Pro 95 Blk"/>
          <w:noProof/>
          <w:sz w:val="24"/>
        </w:rPr>
        <w:t>s Design in</w:t>
      </w:r>
      <w:r w:rsidRPr="004D619D">
        <w:rPr>
          <w:rFonts w:ascii="HelveticaNeueLT Pro 95 Blk" w:hAnsi="HelveticaNeueLT Pro 95 Blk"/>
          <w:noProof/>
          <w:sz w:val="24"/>
        </w:rPr>
        <w:t xml:space="preserve"> </w:t>
      </w:r>
      <w:r>
        <w:rPr>
          <w:rFonts w:ascii="HelveticaNeueLT Pro 95 Blk" w:hAnsi="HelveticaNeueLT Pro 95 Blk"/>
          <w:noProof/>
          <w:sz w:val="24"/>
        </w:rPr>
        <w:t>separate</w:t>
      </w:r>
      <w:r w:rsidRPr="004D619D">
        <w:rPr>
          <w:rFonts w:ascii="HelveticaNeueLT Pro 95 Blk" w:hAnsi="HelveticaNeueLT Pro 95 Blk"/>
          <w:noProof/>
          <w:sz w:val="24"/>
        </w:rPr>
        <w:t xml:space="preserve"> Klassen</w:t>
      </w:r>
    </w:p>
    <w:p w14:paraId="28F81046" w14:textId="4F9511C3" w:rsidR="004D619D" w:rsidRPr="004D619D" w:rsidRDefault="004D619D" w:rsidP="004D619D">
      <w:pPr>
        <w:spacing w:line="140" w:lineRule="atLeast"/>
        <w:rPr>
          <w:rFonts w:ascii="HelveticaNeueLT Pro 95 Blk" w:hAnsi="HelveticaNeueLT Pro 95 Blk"/>
          <w:noProof/>
          <w:sz w:val="24"/>
        </w:rPr>
      </w:pPr>
    </w:p>
    <w:p w14:paraId="2729CD82" w14:textId="3E40E3A1" w:rsidR="004D619D" w:rsidRPr="004D619D" w:rsidRDefault="004D619D" w:rsidP="004D619D">
      <w:pPr>
        <w:pStyle w:val="ListParagraph"/>
        <w:numPr>
          <w:ilvl w:val="0"/>
          <w:numId w:val="9"/>
        </w:numPr>
        <w:spacing w:line="140" w:lineRule="atLeast"/>
        <w:rPr>
          <w:rFonts w:ascii="HelveticaNeueLT Pro 95 Blk" w:hAnsi="HelveticaNeueLT Pro 95 Blk"/>
          <w:noProof/>
          <w:sz w:val="24"/>
        </w:rPr>
      </w:pPr>
      <w:r w:rsidRPr="004D619D">
        <w:rPr>
          <w:rFonts w:ascii="HelveticaNeueLT Pro 95 Blk" w:hAnsi="HelveticaNeueLT Pro 95 Blk"/>
          <w:noProof/>
          <w:sz w:val="24"/>
        </w:rPr>
        <w:t>Klassen haben eine korrekte Struktur (Attribute gefolgt von Konstruktoren und Methoden)</w:t>
      </w:r>
    </w:p>
    <w:p w14:paraId="1EF0F5F3" w14:textId="1D1834B6" w:rsidR="004D619D" w:rsidRPr="004D619D" w:rsidRDefault="004D619D" w:rsidP="004D619D">
      <w:pPr>
        <w:spacing w:line="140" w:lineRule="atLeast"/>
        <w:rPr>
          <w:rFonts w:ascii="HelveticaNeueLT Pro 95 Blk" w:hAnsi="HelveticaNeueLT Pro 95 Blk"/>
          <w:noProof/>
          <w:sz w:val="24"/>
        </w:rPr>
      </w:pPr>
    </w:p>
    <w:p w14:paraId="44AADDE5" w14:textId="3BD158E5" w:rsidR="004D619D" w:rsidRPr="004D619D" w:rsidRDefault="004D619D" w:rsidP="004D619D">
      <w:pPr>
        <w:pStyle w:val="ListParagraph"/>
        <w:numPr>
          <w:ilvl w:val="0"/>
          <w:numId w:val="9"/>
        </w:numPr>
        <w:spacing w:line="140" w:lineRule="atLeast"/>
        <w:rPr>
          <w:rFonts w:ascii="HelveticaNeueLT Pro 95 Blk" w:hAnsi="HelveticaNeueLT Pro 95 Blk"/>
          <w:noProof/>
          <w:sz w:val="24"/>
        </w:rPr>
      </w:pPr>
      <w:r w:rsidRPr="004D619D">
        <w:rPr>
          <w:rFonts w:ascii="HelveticaNeueLT Pro 95 Blk" w:hAnsi="HelveticaNeueLT Pro 95 Blk"/>
          <w:noProof/>
          <w:sz w:val="24"/>
        </w:rPr>
        <w:t>Namen der Attribute sind aussagekräftig</w:t>
      </w:r>
    </w:p>
    <w:p w14:paraId="694C1684" w14:textId="2708B12D" w:rsidR="004D619D" w:rsidRPr="004D619D" w:rsidRDefault="004D619D" w:rsidP="004D619D">
      <w:pPr>
        <w:spacing w:line="140" w:lineRule="atLeast"/>
        <w:rPr>
          <w:rFonts w:ascii="HelveticaNeueLT Pro 95 Blk" w:hAnsi="HelveticaNeueLT Pro 95 Blk"/>
          <w:noProof/>
          <w:sz w:val="24"/>
        </w:rPr>
      </w:pPr>
    </w:p>
    <w:p w14:paraId="50FEDAB4" w14:textId="3AF3C775" w:rsidR="004D619D" w:rsidRPr="004D619D" w:rsidRDefault="004D619D" w:rsidP="004D619D">
      <w:pPr>
        <w:pStyle w:val="ListParagraph"/>
        <w:numPr>
          <w:ilvl w:val="0"/>
          <w:numId w:val="9"/>
        </w:numPr>
        <w:spacing w:line="140" w:lineRule="atLeast"/>
        <w:rPr>
          <w:rFonts w:ascii="HelveticaNeueLT Pro 95 Blk" w:hAnsi="HelveticaNeueLT Pro 95 Blk"/>
          <w:noProof/>
          <w:sz w:val="24"/>
        </w:rPr>
      </w:pPr>
      <w:r w:rsidRPr="004D619D">
        <w:rPr>
          <w:rFonts w:ascii="HelveticaNeueLT Pro 95 Blk" w:hAnsi="HelveticaNeueLT Pro 95 Blk"/>
          <w:noProof/>
          <w:sz w:val="24"/>
        </w:rPr>
        <w:t>Namen der Methoden sind aussagekräftig</w:t>
      </w:r>
    </w:p>
    <w:p w14:paraId="489A77FE" w14:textId="77777777" w:rsidR="004D619D" w:rsidRPr="004D619D" w:rsidRDefault="004D619D" w:rsidP="004D619D">
      <w:pPr>
        <w:pStyle w:val="ListParagraph"/>
        <w:spacing w:line="140" w:lineRule="atLeast"/>
        <w:rPr>
          <w:rFonts w:ascii="HelveticaNeueLT Pro 95 Blk" w:hAnsi="HelveticaNeueLT Pro 95 Blk"/>
          <w:noProof/>
          <w:sz w:val="24"/>
        </w:rPr>
      </w:pPr>
    </w:p>
    <w:p w14:paraId="688EC7F9" w14:textId="40C084F9" w:rsidR="004D619D" w:rsidRPr="004D619D" w:rsidRDefault="004D619D" w:rsidP="004D619D">
      <w:pPr>
        <w:pStyle w:val="ListParagraph"/>
        <w:numPr>
          <w:ilvl w:val="0"/>
          <w:numId w:val="9"/>
        </w:numPr>
        <w:spacing w:line="140" w:lineRule="atLeast"/>
        <w:rPr>
          <w:rFonts w:ascii="HelveticaNeueLT Pro 95 Blk" w:hAnsi="HelveticaNeueLT Pro 95 Blk"/>
          <w:noProof/>
          <w:sz w:val="24"/>
        </w:rPr>
      </w:pPr>
      <w:r>
        <w:rPr>
          <w:rFonts w:ascii="HelveticaNeueLT Pro 95 Blk" w:hAnsi="HelveticaNeueLT Pro 95 Blk"/>
          <w:noProof/>
          <w:sz w:val="24"/>
        </w:rPr>
        <w:t>Code ist formatiert</w:t>
      </w:r>
    </w:p>
    <w:p w14:paraId="50A0831B" w14:textId="77777777" w:rsidR="004D619D" w:rsidRPr="004D619D" w:rsidRDefault="004D619D" w:rsidP="004D619D">
      <w:pPr>
        <w:spacing w:line="140" w:lineRule="atLeast"/>
        <w:rPr>
          <w:rFonts w:ascii="HelveticaNeueLT Pro 95 Blk" w:hAnsi="HelveticaNeueLT Pro 95 Blk"/>
          <w:noProof/>
          <w:sz w:val="24"/>
        </w:rPr>
      </w:pPr>
    </w:p>
    <w:p w14:paraId="2DC6589C" w14:textId="37DAD973" w:rsidR="004D619D" w:rsidRPr="004D619D" w:rsidRDefault="004D619D" w:rsidP="004D619D">
      <w:pPr>
        <w:pStyle w:val="ListParagraph"/>
        <w:numPr>
          <w:ilvl w:val="0"/>
          <w:numId w:val="9"/>
        </w:numPr>
        <w:spacing w:line="140" w:lineRule="atLeast"/>
        <w:rPr>
          <w:rFonts w:ascii="HelveticaNeueLT Pro 95 Blk" w:hAnsi="HelveticaNeueLT Pro 95 Blk"/>
          <w:noProof/>
          <w:sz w:val="24"/>
        </w:rPr>
      </w:pPr>
      <w:r w:rsidRPr="004D619D">
        <w:rPr>
          <w:rFonts w:ascii="HelveticaNeueLT Pro 95 Blk" w:hAnsi="HelveticaNeueLT Pro 95 Blk"/>
          <w:noProof/>
          <w:sz w:val="24"/>
        </w:rPr>
        <w:t>Komplexe Code-Stellen sind kommentiert</w:t>
      </w:r>
    </w:p>
    <w:p w14:paraId="61D4D4BC" w14:textId="3CF226D5" w:rsidR="004D619D" w:rsidRDefault="004D619D" w:rsidP="004D619D">
      <w:pPr>
        <w:spacing w:line="140" w:lineRule="atLeast"/>
        <w:rPr>
          <w:rFonts w:ascii="HelveticaNeueLT Pro 95 Blk" w:hAnsi="HelveticaNeueLT Pro 95 Blk"/>
          <w:noProof/>
          <w:sz w:val="24"/>
        </w:rPr>
      </w:pPr>
    </w:p>
    <w:p w14:paraId="30C8A0DB" w14:textId="1E9A4D53" w:rsidR="004D619D" w:rsidRPr="004D619D" w:rsidRDefault="004D619D" w:rsidP="004D619D">
      <w:pPr>
        <w:pStyle w:val="ListParagraph"/>
        <w:numPr>
          <w:ilvl w:val="0"/>
          <w:numId w:val="9"/>
        </w:numPr>
        <w:spacing w:line="140" w:lineRule="atLeast"/>
        <w:rPr>
          <w:rFonts w:ascii="HelveticaNeueLT Pro 95 Blk" w:hAnsi="HelveticaNeueLT Pro 95 Blk"/>
          <w:noProof/>
          <w:sz w:val="24"/>
        </w:rPr>
      </w:pPr>
      <w:r w:rsidRPr="004D619D">
        <w:rPr>
          <w:rFonts w:ascii="HelveticaNeueLT Pro 95 Blk" w:hAnsi="HelveticaNeueLT Pro 95 Blk"/>
          <w:noProof/>
          <w:sz w:val="24"/>
        </w:rPr>
        <w:t>Code zeigt Design Prinzipien (DRY, KISS</w:t>
      </w:r>
      <w:r>
        <w:rPr>
          <w:rStyle w:val="FootnoteReference"/>
          <w:rFonts w:ascii="HelveticaNeueLT Pro 95 Blk" w:hAnsi="HelveticaNeueLT Pro 95 Blk"/>
          <w:noProof/>
          <w:sz w:val="24"/>
        </w:rPr>
        <w:footnoteReference w:id="1"/>
      </w:r>
      <w:r w:rsidRPr="004D619D">
        <w:rPr>
          <w:rFonts w:ascii="HelveticaNeueLT Pro 95 Blk" w:hAnsi="HelveticaNeueLT Pro 95 Blk"/>
          <w:noProof/>
          <w:sz w:val="24"/>
        </w:rPr>
        <w:t>)</w:t>
      </w:r>
    </w:p>
    <w:p w14:paraId="62D547DD" w14:textId="2840F159" w:rsidR="004879C6" w:rsidRPr="004D619D" w:rsidRDefault="004879C6" w:rsidP="00C3699D">
      <w:pPr>
        <w:rPr>
          <w:rFonts w:ascii="Arial" w:hAnsi="Arial" w:cs="Arial"/>
          <w:noProof/>
          <w:sz w:val="24"/>
          <w:szCs w:val="24"/>
        </w:rPr>
      </w:pPr>
    </w:p>
    <w:p w14:paraId="33495575" w14:textId="0DDD8DBD" w:rsidR="002B7963" w:rsidRDefault="004D619D" w:rsidP="00C3699D">
      <w:pPr>
        <w:rPr>
          <w:rFonts w:ascii="Arial" w:hAnsi="Arial" w:cs="Arial"/>
          <w:noProof/>
          <w:sz w:val="24"/>
          <w:szCs w:val="24"/>
        </w:rPr>
      </w:pPr>
      <w:r w:rsidRPr="004D619D">
        <w:rPr>
          <w:rFonts w:ascii="Arial" w:hAnsi="Arial" w:cs="Arial"/>
          <w:noProof/>
          <w:sz w:val="24"/>
          <w:szCs w:val="24"/>
        </w:rPr>
        <w:t>Rev</w:t>
      </w:r>
      <w:r>
        <w:rPr>
          <w:rFonts w:ascii="Arial" w:hAnsi="Arial" w:cs="Arial"/>
          <w:noProof/>
          <w:sz w:val="24"/>
          <w:szCs w:val="24"/>
        </w:rPr>
        <w:t xml:space="preserve">iew durchgeführt von: </w:t>
      </w:r>
      <w:r w:rsidR="009140C0">
        <w:rPr>
          <w:rFonts w:ascii="Arial" w:hAnsi="Arial" w:cs="Arial"/>
          <w:noProof/>
          <w:sz w:val="24"/>
          <w:szCs w:val="24"/>
        </w:rPr>
        <w:t xml:space="preserve">Kay </w:t>
      </w:r>
    </w:p>
    <w:p w14:paraId="4C014D42" w14:textId="3B65B700" w:rsidR="002B7963" w:rsidRDefault="002B7963" w:rsidP="00C3699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Code von: </w:t>
      </w:r>
      <w:r w:rsidR="009140C0">
        <w:rPr>
          <w:rFonts w:ascii="Arial" w:hAnsi="Arial" w:cs="Arial"/>
          <w:noProof/>
          <w:sz w:val="24"/>
          <w:szCs w:val="24"/>
        </w:rPr>
        <w:t xml:space="preserve">Robin &amp; Tim </w:t>
      </w:r>
    </w:p>
    <w:p w14:paraId="3B3104CF" w14:textId="77777777" w:rsidR="004D619D" w:rsidRDefault="004D619D" w:rsidP="00C3699D">
      <w:pPr>
        <w:rPr>
          <w:rFonts w:ascii="Arial" w:hAnsi="Arial" w:cs="Arial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D619D" w14:paraId="16F9833A" w14:textId="77777777" w:rsidTr="004D619D">
        <w:tc>
          <w:tcPr>
            <w:tcW w:w="3020" w:type="dxa"/>
          </w:tcPr>
          <w:p w14:paraId="231D4045" w14:textId="33EB5135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Thema</w:t>
            </w:r>
          </w:p>
        </w:tc>
        <w:tc>
          <w:tcPr>
            <w:tcW w:w="3020" w:type="dxa"/>
          </w:tcPr>
          <w:p w14:paraId="343761B2" w14:textId="02FA0353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Erfüllt (ja / nein)</w:t>
            </w:r>
          </w:p>
        </w:tc>
        <w:tc>
          <w:tcPr>
            <w:tcW w:w="3020" w:type="dxa"/>
          </w:tcPr>
          <w:p w14:paraId="4BABC035" w14:textId="1E7726AF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Bemerkungen</w:t>
            </w:r>
          </w:p>
        </w:tc>
      </w:tr>
      <w:tr w:rsidR="004D619D" w14:paraId="400D2F8C" w14:textId="77777777" w:rsidTr="004D619D">
        <w:tc>
          <w:tcPr>
            <w:tcW w:w="3020" w:type="dxa"/>
          </w:tcPr>
          <w:p w14:paraId="7E239A8F" w14:textId="24DDFBB1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730D7D74" w14:textId="21CC2E55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Sauberes Design</w:t>
            </w:r>
          </w:p>
          <w:p w14:paraId="7D2C16F7" w14:textId="5C13C96F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020" w:type="dxa"/>
          </w:tcPr>
          <w:p w14:paraId="1F7A0C33" w14:textId="7039E6E5" w:rsidR="004D619D" w:rsidRDefault="00C10BF9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Ja </w:t>
            </w:r>
          </w:p>
        </w:tc>
        <w:tc>
          <w:tcPr>
            <w:tcW w:w="3020" w:type="dxa"/>
          </w:tcPr>
          <w:p w14:paraId="2832CDC8" w14:textId="7A3D6B89" w:rsidR="004D619D" w:rsidRDefault="00C10BF9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Logik und Gui könnte man noch stärker trennen </w:t>
            </w:r>
          </w:p>
        </w:tc>
      </w:tr>
      <w:tr w:rsidR="004D619D" w14:paraId="33953DBF" w14:textId="77777777" w:rsidTr="002E4C02">
        <w:trPr>
          <w:trHeight w:val="920"/>
        </w:trPr>
        <w:tc>
          <w:tcPr>
            <w:tcW w:w="3020" w:type="dxa"/>
          </w:tcPr>
          <w:p w14:paraId="4DA531DC" w14:textId="311A3ABD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564C1F8E" w14:textId="0D42B460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Korrekte Struktur in Klassen</w:t>
            </w:r>
          </w:p>
          <w:p w14:paraId="54E5E90C" w14:textId="36ED6E17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020" w:type="dxa"/>
          </w:tcPr>
          <w:p w14:paraId="132A4D60" w14:textId="7D7CC107" w:rsidR="004D619D" w:rsidRDefault="009140C0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Ja</w:t>
            </w:r>
          </w:p>
        </w:tc>
        <w:tc>
          <w:tcPr>
            <w:tcW w:w="3020" w:type="dxa"/>
          </w:tcPr>
          <w:p w14:paraId="58E71173" w14:textId="45CADD07" w:rsidR="004D619D" w:rsidRDefault="009140C0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Evtl könnte man printSubject() function unter getter und setter setzten </w:t>
            </w:r>
          </w:p>
        </w:tc>
      </w:tr>
      <w:tr w:rsidR="004D619D" w14:paraId="0EE694B5" w14:textId="77777777" w:rsidTr="004D619D">
        <w:tc>
          <w:tcPr>
            <w:tcW w:w="3020" w:type="dxa"/>
          </w:tcPr>
          <w:p w14:paraId="43CC43F8" w14:textId="530E8F08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7091FCAC" w14:textId="0ED92DAB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Aussagekräftige Namen bei Attribute und Methoden</w:t>
            </w:r>
          </w:p>
          <w:p w14:paraId="7F6EA179" w14:textId="5576A607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020" w:type="dxa"/>
          </w:tcPr>
          <w:p w14:paraId="52359E09" w14:textId="73077C6B" w:rsidR="004D619D" w:rsidRDefault="009140C0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Ja</w:t>
            </w:r>
          </w:p>
        </w:tc>
        <w:tc>
          <w:tcPr>
            <w:tcW w:w="3020" w:type="dxa"/>
          </w:tcPr>
          <w:p w14:paraId="6DFC9B81" w14:textId="5FB7F451" w:rsidR="004D619D" w:rsidRDefault="009140C0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Methode Namen sind vermehrt gross geschrieben</w:t>
            </w:r>
          </w:p>
        </w:tc>
      </w:tr>
      <w:tr w:rsidR="004D619D" w14:paraId="710F4156" w14:textId="77777777" w:rsidTr="004D619D">
        <w:tc>
          <w:tcPr>
            <w:tcW w:w="3020" w:type="dxa"/>
          </w:tcPr>
          <w:p w14:paraId="6C2A1113" w14:textId="3CB9BB0F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3C4A024B" w14:textId="09940E8E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Code formatiert</w:t>
            </w:r>
          </w:p>
          <w:p w14:paraId="3EE3AC82" w14:textId="0E584A61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020" w:type="dxa"/>
          </w:tcPr>
          <w:p w14:paraId="3F5DDF61" w14:textId="2DDAE1E4" w:rsidR="004D619D" w:rsidRDefault="009140C0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Ja</w:t>
            </w:r>
          </w:p>
        </w:tc>
        <w:tc>
          <w:tcPr>
            <w:tcW w:w="3020" w:type="dxa"/>
          </w:tcPr>
          <w:p w14:paraId="0F4F5226" w14:textId="77777777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4D619D" w14:paraId="659CB056" w14:textId="77777777" w:rsidTr="004D619D">
        <w:tc>
          <w:tcPr>
            <w:tcW w:w="3020" w:type="dxa"/>
          </w:tcPr>
          <w:p w14:paraId="0C9BA2BA" w14:textId="49BE61E2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27BDEA4D" w14:textId="6B6DB33E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Kommentare vorhanden</w:t>
            </w:r>
          </w:p>
          <w:p w14:paraId="676BE759" w14:textId="77777777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6E80DAC" w14:textId="01D870CC" w:rsidR="002B7963" w:rsidRDefault="002B7963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020" w:type="dxa"/>
          </w:tcPr>
          <w:p w14:paraId="0F6136DC" w14:textId="43FEC7B4" w:rsidR="004D619D" w:rsidRDefault="009140C0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Nein</w:t>
            </w:r>
          </w:p>
        </w:tc>
        <w:tc>
          <w:tcPr>
            <w:tcW w:w="3020" w:type="dxa"/>
          </w:tcPr>
          <w:p w14:paraId="1F825251" w14:textId="79CAF449" w:rsidR="004D619D" w:rsidRDefault="009140C0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Keine Kommentare vorhanden ausser Copyright -&gt; Achtung Lorem ipsum text </w:t>
            </w:r>
          </w:p>
        </w:tc>
      </w:tr>
      <w:tr w:rsidR="004D619D" w14:paraId="4C3DB62D" w14:textId="77777777" w:rsidTr="004D619D">
        <w:tc>
          <w:tcPr>
            <w:tcW w:w="3020" w:type="dxa"/>
          </w:tcPr>
          <w:p w14:paraId="0E71CE2D" w14:textId="77777777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76532FCB" w14:textId="2D023899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Design Prinzipien</w:t>
            </w:r>
          </w:p>
          <w:p w14:paraId="4FE75331" w14:textId="28CA5CB4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020" w:type="dxa"/>
          </w:tcPr>
          <w:p w14:paraId="786F6766" w14:textId="7D1501EF" w:rsidR="004D619D" w:rsidRDefault="003220B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Ja</w:t>
            </w:r>
          </w:p>
        </w:tc>
        <w:tc>
          <w:tcPr>
            <w:tcW w:w="3020" w:type="dxa"/>
          </w:tcPr>
          <w:p w14:paraId="64DEA3C5" w14:textId="6BD98110" w:rsidR="004D619D" w:rsidRDefault="004D619D" w:rsidP="00C3699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14:paraId="0E8F9D6D" w14:textId="77777777" w:rsidR="002B7963" w:rsidRDefault="002B7963" w:rsidP="00C3699D">
      <w:pPr>
        <w:rPr>
          <w:rFonts w:ascii="Arial" w:hAnsi="Arial" w:cs="Arial"/>
          <w:noProof/>
          <w:sz w:val="24"/>
          <w:szCs w:val="24"/>
        </w:rPr>
      </w:pPr>
    </w:p>
    <w:p w14:paraId="60184C7B" w14:textId="77777777" w:rsidR="002B7963" w:rsidRDefault="002B7963" w:rsidP="00C3699D">
      <w:pPr>
        <w:rPr>
          <w:rFonts w:ascii="Arial" w:hAnsi="Arial" w:cs="Arial"/>
          <w:noProof/>
          <w:sz w:val="24"/>
          <w:szCs w:val="24"/>
        </w:rPr>
      </w:pPr>
    </w:p>
    <w:p w14:paraId="5E77AF28" w14:textId="3697294D" w:rsidR="004D619D" w:rsidRDefault="002B7963" w:rsidP="00C3699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Review durchgeführt.</w:t>
      </w:r>
    </w:p>
    <w:p w14:paraId="6A8DB246" w14:textId="58FD1845" w:rsidR="002B7963" w:rsidRDefault="002B7963" w:rsidP="00C3699D">
      <w:pPr>
        <w:rPr>
          <w:rFonts w:ascii="Arial" w:hAnsi="Arial" w:cs="Arial"/>
          <w:noProof/>
          <w:sz w:val="24"/>
          <w:szCs w:val="24"/>
        </w:rPr>
      </w:pPr>
    </w:p>
    <w:p w14:paraId="0098FE0A" w14:textId="7B2A36B8" w:rsidR="002B7963" w:rsidRPr="004D619D" w:rsidRDefault="003220BD" w:rsidP="00C3699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none"/>
          <w14:numForm w14:val="default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2389D0" wp14:editId="77620ABE">
                <wp:simplePos x="0" y="0"/>
                <wp:positionH relativeFrom="column">
                  <wp:posOffset>1441450</wp:posOffset>
                </wp:positionH>
                <wp:positionV relativeFrom="paragraph">
                  <wp:posOffset>36195</wp:posOffset>
                </wp:positionV>
                <wp:extent cx="1207785" cy="420565"/>
                <wp:effectExtent l="38100" t="38100" r="11430" b="558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7785" cy="42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624B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12.8pt;margin-top:2.15pt;width:96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14:ligatures w14:val="none"/>
          <w14:numForm w14:val="defaul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FDDEF3" wp14:editId="7BBB0C2A">
                <wp:simplePos x="0" y="0"/>
                <wp:positionH relativeFrom="column">
                  <wp:posOffset>882015</wp:posOffset>
                </wp:positionH>
                <wp:positionV relativeFrom="paragraph">
                  <wp:posOffset>-78740</wp:posOffset>
                </wp:positionV>
                <wp:extent cx="520560" cy="399240"/>
                <wp:effectExtent l="38100" t="38100" r="51435" b="584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0560" cy="399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F465" id="Ink 9" o:spid="_x0000_s1026" type="#_x0000_t75" style="position:absolute;margin-left:68.75pt;margin-top:-6.9pt;width:42.45pt;height:3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">
                <v:imagedata r:id="rId13" o:title=""/>
              </v:shape>
            </w:pict>
          </mc:Fallback>
        </mc:AlternateContent>
      </w:r>
      <w:r w:rsidR="002B7963">
        <w:rPr>
          <w:rFonts w:ascii="Arial" w:hAnsi="Arial" w:cs="Arial"/>
          <w:noProof/>
          <w:sz w:val="24"/>
          <w:szCs w:val="24"/>
        </w:rPr>
        <w:t xml:space="preserve">Unterschrift: </w:t>
      </w:r>
    </w:p>
    <w:sectPr w:rsidR="002B7963" w:rsidRPr="004D619D" w:rsidSect="00262C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Page"/>
      </w:footnotePr>
      <w:pgSz w:w="11906" w:h="16838" w:code="9"/>
      <w:pgMar w:top="1985" w:right="1418" w:bottom="1418" w:left="1418" w:header="68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2AD6" w14:textId="77777777" w:rsidR="00344FA4" w:rsidRDefault="00344FA4">
      <w:r>
        <w:separator/>
      </w:r>
    </w:p>
    <w:p w14:paraId="4BCB2809" w14:textId="77777777" w:rsidR="00344FA4" w:rsidRDefault="00344FA4"/>
  </w:endnote>
  <w:endnote w:type="continuationSeparator" w:id="0">
    <w:p w14:paraId="63D2BBF4" w14:textId="77777777" w:rsidR="00344FA4" w:rsidRDefault="00344FA4">
      <w:r>
        <w:continuationSeparator/>
      </w:r>
    </w:p>
    <w:p w14:paraId="26815882" w14:textId="77777777" w:rsidR="00344FA4" w:rsidRDefault="00344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utiger Light">
    <w:altName w:val="Century Gothic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776F" w14:textId="77777777" w:rsidR="00B53838" w:rsidRPr="000B099D" w:rsidRDefault="00B53838" w:rsidP="007D1FA6">
    <w:pPr>
      <w:pStyle w:val="Footer"/>
      <w:rPr>
        <w:rFonts w:ascii="Tahoma" w:hAnsi="Tahoma" w:cs="Tahoma"/>
        <w:sz w:val="18"/>
        <w:szCs w:val="18"/>
        <w:lang w:val="fr-CH"/>
      </w:rPr>
    </w:pPr>
    <w:r w:rsidRPr="00D316D2">
      <w:rPr>
        <w:b/>
        <w:szCs w:val="16"/>
      </w:rPr>
      <w:fldChar w:fldCharType="begin"/>
    </w:r>
    <w:r w:rsidRPr="000B099D">
      <w:rPr>
        <w:b/>
        <w:szCs w:val="16"/>
        <w:lang w:val="fr-CH"/>
      </w:rPr>
      <w:instrText xml:space="preserve"> PAGE </w:instrText>
    </w:r>
    <w:r w:rsidRPr="00D316D2">
      <w:rPr>
        <w:b/>
        <w:szCs w:val="16"/>
      </w:rPr>
      <w:fldChar w:fldCharType="separate"/>
    </w:r>
    <w:r w:rsidR="00262C63">
      <w:rPr>
        <w:b/>
        <w:noProof/>
        <w:szCs w:val="16"/>
        <w:lang w:val="fr-CH"/>
      </w:rPr>
      <w:t>2</w:t>
    </w:r>
    <w:r w:rsidRPr="00D316D2">
      <w:rPr>
        <w:b/>
        <w:szCs w:val="16"/>
      </w:rPr>
      <w:fldChar w:fldCharType="end"/>
    </w:r>
    <w:r w:rsidRPr="000B099D">
      <w:rPr>
        <w:lang w:val="fr-CH"/>
      </w:rPr>
      <w:tab/>
    </w:r>
    <w:r w:rsidR="00BA05F0" w:rsidRPr="000B099D">
      <w:rPr>
        <w:szCs w:val="16"/>
        <w:lang w:val="fr-CH"/>
      </w:rPr>
      <w:t xml:space="preserve">Julian </w:t>
    </w:r>
    <w:proofErr w:type="spellStart"/>
    <w:r w:rsidR="00BA05F0" w:rsidRPr="000B099D">
      <w:rPr>
        <w:szCs w:val="16"/>
        <w:lang w:val="fr-CH"/>
      </w:rPr>
      <w:t>Kaeser</w:t>
    </w:r>
    <w:proofErr w:type="spellEnd"/>
    <w:r>
      <w:rPr>
        <w:szCs w:val="16"/>
      </w:rPr>
      <w:t> </w:t>
    </w:r>
    <w:r w:rsidRPr="000B099D">
      <w:rPr>
        <w:szCs w:val="16"/>
        <w:lang w:val="fr-CH"/>
      </w:rPr>
      <w:t>|</w:t>
    </w:r>
    <w:r>
      <w:rPr>
        <w:szCs w:val="16"/>
      </w:rPr>
      <w:t> </w:t>
    </w:r>
    <w:r w:rsidRPr="002C7978">
      <w:rPr>
        <w:szCs w:val="16"/>
      </w:rPr>
      <w:fldChar w:fldCharType="begin"/>
    </w:r>
    <w:r w:rsidRPr="000B099D">
      <w:rPr>
        <w:szCs w:val="16"/>
        <w:lang w:val="fr-CH"/>
      </w:rPr>
      <w:instrText xml:space="preserve"> FILENAME   \* MERGEFORMAT </w:instrText>
    </w:r>
    <w:r w:rsidRPr="002C7978">
      <w:rPr>
        <w:szCs w:val="16"/>
      </w:rPr>
      <w:fldChar w:fldCharType="separate"/>
    </w:r>
    <w:r w:rsidR="00CB036A">
      <w:rPr>
        <w:noProof/>
        <w:szCs w:val="16"/>
        <w:lang w:val="fr-CH"/>
      </w:rPr>
      <w:t>whatIsDelegation.docx</w:t>
    </w:r>
    <w:r w:rsidRPr="002C7978">
      <w:rPr>
        <w:noProof/>
        <w:szCs w:val="16"/>
      </w:rPr>
      <w:fldChar w:fldCharType="end"/>
    </w:r>
    <w:r>
      <w:rPr>
        <w:szCs w:val="16"/>
      </w:rPr>
      <w:t> </w:t>
    </w:r>
    <w:r w:rsidRPr="000B099D">
      <w:rPr>
        <w:szCs w:val="16"/>
        <w:lang w:val="fr-CH"/>
      </w:rPr>
      <w:t>|</w:t>
    </w:r>
    <w:r>
      <w:rPr>
        <w:szCs w:val="16"/>
      </w:rPr>
      <w:t> </w:t>
    </w:r>
    <w:r w:rsidR="00143C65">
      <w:rPr>
        <w:szCs w:val="16"/>
        <w:lang w:val="fr-CH"/>
      </w:rPr>
      <w:t>12.09.2017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D4403" w14:textId="06D51F39" w:rsidR="00B53838" w:rsidRPr="00D316D2" w:rsidRDefault="00F3066F" w:rsidP="007D1FA6">
    <w:pPr>
      <w:pStyle w:val="Footer"/>
      <w:ind w:right="-2"/>
      <w:rPr>
        <w:rFonts w:cs="Calibri"/>
        <w:b/>
        <w:lang w:val="de-DE"/>
      </w:rPr>
    </w:pPr>
    <w:r>
      <w:rPr>
        <w:szCs w:val="16"/>
      </w:rPr>
      <w:t>Julian Ka</w:t>
    </w:r>
    <w:r w:rsidR="00BA05F0">
      <w:rPr>
        <w:szCs w:val="16"/>
      </w:rPr>
      <w:t>es</w:t>
    </w:r>
    <w:r>
      <w:rPr>
        <w:szCs w:val="16"/>
      </w:rPr>
      <w:t>e</w:t>
    </w:r>
    <w:r w:rsidR="00BA05F0">
      <w:rPr>
        <w:szCs w:val="16"/>
      </w:rPr>
      <w:t>r</w:t>
    </w:r>
    <w:r w:rsidR="00BA05F0">
      <w:rPr>
        <w:szCs w:val="16"/>
      </w:rPr>
      <w:t> </w:t>
    </w:r>
    <w:r w:rsidR="00BA05F0" w:rsidRPr="002C7978">
      <w:rPr>
        <w:szCs w:val="16"/>
      </w:rPr>
      <w:t>|</w:t>
    </w:r>
    <w:r w:rsidR="00BA05F0">
      <w:rPr>
        <w:szCs w:val="16"/>
      </w:rPr>
      <w:t> </w:t>
    </w:r>
    <w:r w:rsidR="00BA05F0" w:rsidRPr="002C7978">
      <w:rPr>
        <w:szCs w:val="16"/>
      </w:rPr>
      <w:fldChar w:fldCharType="begin"/>
    </w:r>
    <w:r w:rsidR="00BA05F0" w:rsidRPr="002C7978">
      <w:rPr>
        <w:szCs w:val="16"/>
      </w:rPr>
      <w:instrText xml:space="preserve"> FILENAME   \* MERGEFORMAT </w:instrText>
    </w:r>
    <w:r w:rsidR="00BA05F0" w:rsidRPr="002C7978">
      <w:rPr>
        <w:szCs w:val="16"/>
      </w:rPr>
      <w:fldChar w:fldCharType="separate"/>
    </w:r>
    <w:r w:rsidR="002B7963">
      <w:rPr>
        <w:noProof/>
        <w:szCs w:val="16"/>
      </w:rPr>
      <w:t>code_review.docx</w:t>
    </w:r>
    <w:r w:rsidR="00BA05F0" w:rsidRPr="002C7978">
      <w:rPr>
        <w:noProof/>
        <w:szCs w:val="16"/>
      </w:rPr>
      <w:fldChar w:fldCharType="end"/>
    </w:r>
    <w:r w:rsidR="00BA05F0">
      <w:rPr>
        <w:szCs w:val="16"/>
      </w:rPr>
      <w:t> </w:t>
    </w:r>
    <w:r w:rsidR="00BA05F0" w:rsidRPr="002C7978">
      <w:rPr>
        <w:szCs w:val="16"/>
      </w:rPr>
      <w:t>|</w:t>
    </w:r>
    <w:r w:rsidR="00BA05F0">
      <w:rPr>
        <w:szCs w:val="16"/>
      </w:rPr>
      <w:t> </w:t>
    </w:r>
    <w:r w:rsidR="002B7963">
      <w:rPr>
        <w:szCs w:val="16"/>
      </w:rPr>
      <w:t>22.12</w:t>
    </w:r>
    <w:r w:rsidR="00E4772E">
      <w:rPr>
        <w:szCs w:val="16"/>
      </w:rPr>
      <w:t>.2022</w:t>
    </w:r>
    <w:r w:rsidR="00B53838">
      <w:rPr>
        <w:rFonts w:cs="Calibri"/>
        <w:lang w:val="de-DE"/>
      </w:rPr>
      <w:tab/>
    </w:r>
    <w:r w:rsidR="00B53838" w:rsidRPr="00D316D2">
      <w:rPr>
        <w:rFonts w:cs="Calibri"/>
        <w:szCs w:val="16"/>
        <w:lang w:val="de-DE"/>
      </w:rPr>
      <w:fldChar w:fldCharType="begin"/>
    </w:r>
    <w:r w:rsidR="00B53838" w:rsidRPr="00D316D2">
      <w:rPr>
        <w:rFonts w:cs="Calibri"/>
        <w:szCs w:val="16"/>
        <w:lang w:val="de-DE"/>
      </w:rPr>
      <w:instrText xml:space="preserve"> PAGE </w:instrText>
    </w:r>
    <w:r w:rsidR="00B53838" w:rsidRPr="00D316D2">
      <w:rPr>
        <w:rFonts w:cs="Calibri"/>
        <w:szCs w:val="16"/>
        <w:lang w:val="de-DE"/>
      </w:rPr>
      <w:fldChar w:fldCharType="separate"/>
    </w:r>
    <w:r w:rsidR="0002126A">
      <w:rPr>
        <w:rFonts w:cs="Calibri"/>
        <w:noProof/>
        <w:szCs w:val="16"/>
        <w:lang w:val="de-DE"/>
      </w:rPr>
      <w:t>4</w:t>
    </w:r>
    <w:r w:rsidR="00B53838" w:rsidRPr="00D316D2">
      <w:rPr>
        <w:rFonts w:cs="Calibri"/>
        <w:szCs w:val="16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9E7B" w14:textId="77777777" w:rsidR="00BA05F0" w:rsidRPr="006341A8" w:rsidRDefault="00BA05F0" w:rsidP="00BA05F0">
    <w:pPr>
      <w:pStyle w:val="Footer"/>
      <w:ind w:right="-2"/>
      <w:rPr>
        <w:rFonts w:cs="Calibri"/>
        <w:b/>
        <w:lang w:val="fr-CH"/>
      </w:rPr>
    </w:pPr>
    <w:r w:rsidRPr="006341A8">
      <w:rPr>
        <w:szCs w:val="16"/>
        <w:lang w:val="fr-CH"/>
      </w:rPr>
      <w:t xml:space="preserve">Julian </w:t>
    </w:r>
    <w:proofErr w:type="spellStart"/>
    <w:r w:rsidRPr="006341A8">
      <w:rPr>
        <w:szCs w:val="16"/>
        <w:lang w:val="fr-CH"/>
      </w:rPr>
      <w:t>Kaes</w:t>
    </w:r>
    <w:r w:rsidR="006341A8" w:rsidRPr="006341A8">
      <w:rPr>
        <w:szCs w:val="16"/>
        <w:lang w:val="fr-CH"/>
      </w:rPr>
      <w:t>e</w:t>
    </w:r>
    <w:r w:rsidRPr="006341A8">
      <w:rPr>
        <w:szCs w:val="16"/>
        <w:lang w:val="fr-CH"/>
      </w:rPr>
      <w:t>r</w:t>
    </w:r>
    <w:proofErr w:type="spellEnd"/>
    <w:r>
      <w:rPr>
        <w:szCs w:val="16"/>
      </w:rPr>
      <w:t> </w:t>
    </w:r>
    <w:r w:rsidRPr="006341A8">
      <w:rPr>
        <w:szCs w:val="16"/>
        <w:lang w:val="fr-CH"/>
      </w:rPr>
      <w:t>|</w:t>
    </w:r>
    <w:r>
      <w:rPr>
        <w:szCs w:val="16"/>
      </w:rPr>
      <w:t> </w:t>
    </w:r>
    <w:r w:rsidRPr="002C7978">
      <w:rPr>
        <w:szCs w:val="16"/>
      </w:rPr>
      <w:fldChar w:fldCharType="begin"/>
    </w:r>
    <w:r w:rsidRPr="006341A8">
      <w:rPr>
        <w:szCs w:val="16"/>
        <w:lang w:val="fr-CH"/>
      </w:rPr>
      <w:instrText xml:space="preserve"> FILENAME   \* MERGEFORMAT </w:instrText>
    </w:r>
    <w:r w:rsidRPr="002C7978">
      <w:rPr>
        <w:szCs w:val="16"/>
      </w:rPr>
      <w:fldChar w:fldCharType="separate"/>
    </w:r>
    <w:r w:rsidR="00CB036A">
      <w:rPr>
        <w:noProof/>
        <w:szCs w:val="16"/>
        <w:lang w:val="fr-CH"/>
      </w:rPr>
      <w:t>whatIsDelegation.docx</w:t>
    </w:r>
    <w:r w:rsidRPr="002C7978">
      <w:rPr>
        <w:noProof/>
        <w:szCs w:val="16"/>
      </w:rPr>
      <w:fldChar w:fldCharType="end"/>
    </w:r>
    <w:r>
      <w:rPr>
        <w:szCs w:val="16"/>
      </w:rPr>
      <w:t> </w:t>
    </w:r>
    <w:r w:rsidRPr="006341A8">
      <w:rPr>
        <w:szCs w:val="16"/>
        <w:lang w:val="fr-CH"/>
      </w:rPr>
      <w:t>|</w:t>
    </w:r>
    <w:r>
      <w:rPr>
        <w:szCs w:val="16"/>
      </w:rPr>
      <w:t> </w:t>
    </w:r>
    <w:r w:rsidR="00262C63">
      <w:rPr>
        <w:szCs w:val="16"/>
        <w:lang w:val="fr-CH"/>
      </w:rPr>
      <w:t>17.09.2018</w:t>
    </w:r>
    <w:r w:rsidRPr="006341A8">
      <w:rPr>
        <w:rFonts w:cs="Calibri"/>
        <w:lang w:val="fr-CH"/>
      </w:rPr>
      <w:tab/>
    </w:r>
    <w:r w:rsidRPr="00D316D2">
      <w:rPr>
        <w:rFonts w:cs="Calibri"/>
        <w:szCs w:val="16"/>
        <w:lang w:val="de-DE"/>
      </w:rPr>
      <w:fldChar w:fldCharType="begin"/>
    </w:r>
    <w:r w:rsidRPr="006341A8">
      <w:rPr>
        <w:rFonts w:cs="Calibri"/>
        <w:szCs w:val="16"/>
        <w:lang w:val="fr-CH"/>
      </w:rPr>
      <w:instrText xml:space="preserve"> PAGE </w:instrText>
    </w:r>
    <w:r w:rsidRPr="00D316D2">
      <w:rPr>
        <w:rFonts w:cs="Calibri"/>
        <w:szCs w:val="16"/>
        <w:lang w:val="de-DE"/>
      </w:rPr>
      <w:fldChar w:fldCharType="separate"/>
    </w:r>
    <w:r w:rsidR="00262C63">
      <w:rPr>
        <w:rFonts w:cs="Calibri"/>
        <w:noProof/>
        <w:szCs w:val="16"/>
        <w:lang w:val="fr-CH"/>
      </w:rPr>
      <w:t>1</w:t>
    </w:r>
    <w:r w:rsidRPr="00D316D2">
      <w:rPr>
        <w:rFonts w:cs="Calibri"/>
        <w:szCs w:val="16"/>
        <w:lang w:val="de-DE"/>
      </w:rPr>
      <w:fldChar w:fldCharType="end"/>
    </w:r>
  </w:p>
  <w:p w14:paraId="576BA322" w14:textId="77777777" w:rsidR="00BA05F0" w:rsidRPr="006341A8" w:rsidRDefault="00BA05F0">
    <w:pPr>
      <w:pStyle w:val="Footer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79E7" w14:textId="77777777" w:rsidR="00344FA4" w:rsidRDefault="00344FA4">
      <w:r>
        <w:separator/>
      </w:r>
    </w:p>
    <w:p w14:paraId="6E12524E" w14:textId="77777777" w:rsidR="00344FA4" w:rsidRDefault="00344FA4"/>
  </w:footnote>
  <w:footnote w:type="continuationSeparator" w:id="0">
    <w:p w14:paraId="3C3D27DE" w14:textId="77777777" w:rsidR="00344FA4" w:rsidRDefault="00344FA4">
      <w:r>
        <w:continuationSeparator/>
      </w:r>
    </w:p>
    <w:p w14:paraId="112F33B0" w14:textId="77777777" w:rsidR="00344FA4" w:rsidRDefault="00344FA4"/>
  </w:footnote>
  <w:footnote w:id="1">
    <w:p w14:paraId="20953C7A" w14:textId="33A0509A" w:rsidR="004D619D" w:rsidRPr="004D619D" w:rsidRDefault="004D619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DRY = don’t repeat yourself, KISS = keep it simple, stupid!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A281" w14:textId="77777777" w:rsidR="00446B13" w:rsidRPr="00B81A9A" w:rsidRDefault="00B53838" w:rsidP="00446B13">
    <w:pPr>
      <w:pStyle w:val="Header"/>
      <w:spacing w:line="240" w:lineRule="atLeast"/>
      <w:rPr>
        <w:rFonts w:ascii="HelveticaNeueLT Pro 95 Blk" w:hAnsi="HelveticaNeueLT Pro 95 Blk"/>
        <w:szCs w:val="16"/>
      </w:rPr>
    </w:pPr>
    <w:r w:rsidRPr="002C7978">
      <w:rPr>
        <w:rFonts w:ascii="HelveticaNeueLT Pro 95 Blk" w:hAnsi="HelveticaNeueLT Pro 95 Blk"/>
        <w:b/>
        <w:szCs w:val="16"/>
      </w:rPr>
      <w:t>Technische Berufsschule Zürich</w:t>
    </w:r>
    <w:r w:rsidRPr="002C7978">
      <w:rPr>
        <w:rFonts w:ascii="HelveticaNeueLT Pro 95 Blk" w:hAnsi="HelveticaNeueLT Pro 95 Blk"/>
        <w:szCs w:val="16"/>
      </w:rPr>
      <w:br/>
    </w:r>
    <w:r w:rsidR="00446B13">
      <w:rPr>
        <w:szCs w:val="16"/>
      </w:rPr>
      <w:t>IT Department</w:t>
    </w:r>
    <w:r w:rsidR="00446B13" w:rsidRPr="002C7978">
      <w:rPr>
        <w:szCs w:val="16"/>
      </w:rPr>
      <w:t> </w:t>
    </w:r>
    <w:r w:rsidR="00446B13" w:rsidRPr="002C7978">
      <w:rPr>
        <w:szCs w:val="16"/>
      </w:rPr>
      <w:t>|</w:t>
    </w:r>
    <w:r w:rsidR="00446B13" w:rsidRPr="002C7978">
      <w:rPr>
        <w:szCs w:val="16"/>
      </w:rPr>
      <w:t> </w:t>
    </w:r>
    <w:r w:rsidR="00446B13">
      <w:rPr>
        <w:szCs w:val="16"/>
      </w:rPr>
      <w:t>IT</w:t>
    </w:r>
    <w:r w:rsidR="00446B13" w:rsidRPr="002C7978">
      <w:rPr>
        <w:szCs w:val="16"/>
      </w:rPr>
      <w:t> </w:t>
    </w:r>
    <w:r w:rsidR="00446B13" w:rsidRPr="002C7978">
      <w:rPr>
        <w:szCs w:val="16"/>
      </w:rPr>
      <w:t>|</w:t>
    </w:r>
    <w:r w:rsidR="00446B13" w:rsidRPr="002C7978">
      <w:rPr>
        <w:szCs w:val="16"/>
      </w:rPr>
      <w:t> </w:t>
    </w:r>
    <w:r w:rsidR="00446B13">
      <w:rPr>
        <w:szCs w:val="16"/>
      </w:rPr>
      <w:t>Modul 226</w:t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</w:r>
    <w:r w:rsidR="00446B13">
      <w:rPr>
        <w:szCs w:val="16"/>
      </w:rPr>
      <w:tab/>
      <w:t>HE1</w:t>
    </w:r>
    <w:r w:rsidR="00143C65">
      <w:rPr>
        <w:szCs w:val="16"/>
      </w:rPr>
      <w:t>7 / AP16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EC06" w14:textId="6F938C91" w:rsidR="00262C63" w:rsidRPr="00B81A9A" w:rsidRDefault="00B53838" w:rsidP="00262C63">
    <w:pPr>
      <w:pStyle w:val="Header"/>
      <w:spacing w:line="240" w:lineRule="atLeast"/>
      <w:rPr>
        <w:rFonts w:ascii="HelveticaNeueLT Pro 95 Blk" w:hAnsi="HelveticaNeueLT Pro 95 Blk"/>
        <w:szCs w:val="16"/>
      </w:rPr>
    </w:pPr>
    <w:r w:rsidRPr="002C7978">
      <w:rPr>
        <w:rFonts w:ascii="HelveticaNeueLT Pro 95 Blk" w:hAnsi="HelveticaNeueLT Pro 95 Blk"/>
        <w:b/>
        <w:szCs w:val="16"/>
      </w:rPr>
      <w:t>Technische Berufsschule Zürich</w:t>
    </w:r>
    <w:r w:rsidRPr="002C7978">
      <w:rPr>
        <w:rFonts w:ascii="HelveticaNeueLT Pro 95 Blk" w:hAnsi="HelveticaNeueLT Pro 95 Blk"/>
        <w:szCs w:val="16"/>
      </w:rPr>
      <w:br/>
    </w:r>
    <w:r w:rsidR="00262C63">
      <w:rPr>
        <w:szCs w:val="16"/>
      </w:rPr>
      <w:t>IT Department</w:t>
    </w:r>
    <w:r w:rsidR="00262C63" w:rsidRPr="002C7978">
      <w:rPr>
        <w:szCs w:val="16"/>
      </w:rPr>
      <w:t> </w:t>
    </w:r>
    <w:r w:rsidR="00262C63" w:rsidRPr="002C7978">
      <w:rPr>
        <w:szCs w:val="16"/>
      </w:rPr>
      <w:t>|</w:t>
    </w:r>
    <w:r w:rsidR="00262C63" w:rsidRPr="002C7978">
      <w:rPr>
        <w:szCs w:val="16"/>
      </w:rPr>
      <w:t> </w:t>
    </w:r>
    <w:r w:rsidR="00262C63">
      <w:rPr>
        <w:szCs w:val="16"/>
      </w:rPr>
      <w:t>IT</w:t>
    </w:r>
    <w:r w:rsidR="00262C63" w:rsidRPr="002C7978">
      <w:rPr>
        <w:szCs w:val="16"/>
      </w:rPr>
      <w:t> </w:t>
    </w:r>
    <w:r w:rsidR="00262C63" w:rsidRPr="002C7978">
      <w:rPr>
        <w:szCs w:val="16"/>
      </w:rPr>
      <w:t>|</w:t>
    </w:r>
    <w:r w:rsidR="00262C63" w:rsidRPr="002C7978">
      <w:rPr>
        <w:szCs w:val="16"/>
      </w:rPr>
      <w:t> </w:t>
    </w:r>
    <w:r w:rsidR="009342FE">
      <w:rPr>
        <w:szCs w:val="16"/>
      </w:rPr>
      <w:t xml:space="preserve">Modul </w:t>
    </w:r>
    <w:r w:rsidR="00E4772E">
      <w:rPr>
        <w:szCs w:val="16"/>
      </w:rPr>
      <w:t>320</w:t>
    </w:r>
    <w:r w:rsidR="009342FE">
      <w:rPr>
        <w:szCs w:val="16"/>
      </w:rPr>
      <w:tab/>
    </w:r>
    <w:r w:rsidR="009342FE">
      <w:rPr>
        <w:szCs w:val="16"/>
      </w:rPr>
      <w:tab/>
    </w:r>
    <w:r w:rsidR="009342FE">
      <w:rPr>
        <w:szCs w:val="16"/>
      </w:rPr>
      <w:tab/>
    </w:r>
    <w:r w:rsidR="009342FE">
      <w:rPr>
        <w:szCs w:val="16"/>
      </w:rPr>
      <w:tab/>
    </w:r>
    <w:r w:rsidR="009342FE">
      <w:rPr>
        <w:szCs w:val="16"/>
      </w:rPr>
      <w:tab/>
    </w:r>
    <w:r w:rsidR="009342FE">
      <w:rPr>
        <w:szCs w:val="16"/>
      </w:rPr>
      <w:tab/>
    </w:r>
    <w:r w:rsidR="009342FE">
      <w:rPr>
        <w:szCs w:val="16"/>
      </w:rPr>
      <w:tab/>
    </w:r>
    <w:r w:rsidR="009342FE">
      <w:rPr>
        <w:szCs w:val="16"/>
      </w:rPr>
      <w:tab/>
    </w:r>
    <w:r w:rsidR="009342FE">
      <w:rPr>
        <w:szCs w:val="16"/>
      </w:rPr>
      <w:tab/>
    </w:r>
    <w:r w:rsidR="009342FE">
      <w:rPr>
        <w:szCs w:val="16"/>
      </w:rPr>
      <w:tab/>
      <w:t>HE</w:t>
    </w:r>
    <w:r w:rsidR="007C09AE">
      <w:rPr>
        <w:szCs w:val="16"/>
      </w:rPr>
      <w:t>2</w:t>
    </w:r>
    <w:r w:rsidR="00E4772E">
      <w:rPr>
        <w:szCs w:val="16"/>
      </w:rPr>
      <w:t>2</w:t>
    </w:r>
    <w:r w:rsidR="009342FE">
      <w:rPr>
        <w:szCs w:val="16"/>
      </w:rPr>
      <w:t xml:space="preserve"> / AP</w:t>
    </w:r>
    <w:r w:rsidR="00F20BFE">
      <w:rPr>
        <w:szCs w:val="16"/>
      </w:rPr>
      <w:t>2</w:t>
    </w:r>
    <w:r w:rsidR="00E4772E">
      <w:rPr>
        <w:szCs w:val="16"/>
      </w:rPr>
      <w:t>1</w:t>
    </w:r>
  </w:p>
  <w:p w14:paraId="4D96714E" w14:textId="77777777" w:rsidR="00B53838" w:rsidRPr="00B81A9A" w:rsidRDefault="00B53838" w:rsidP="00A369B6">
    <w:pPr>
      <w:pStyle w:val="Header"/>
      <w:spacing w:line="240" w:lineRule="atLeast"/>
      <w:rPr>
        <w:rFonts w:ascii="HelveticaNeueLT Pro 95 Blk" w:hAnsi="HelveticaNeueLT Pro 95 Blk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DEA6" w14:textId="77777777" w:rsidR="00BA05F0" w:rsidRPr="00B81A9A" w:rsidRDefault="00BA05F0" w:rsidP="00BA05F0">
    <w:pPr>
      <w:pStyle w:val="Header"/>
      <w:spacing w:line="240" w:lineRule="atLeast"/>
      <w:rPr>
        <w:rFonts w:ascii="HelveticaNeueLT Pro 95 Blk" w:hAnsi="HelveticaNeueLT Pro 95 Blk"/>
        <w:szCs w:val="16"/>
      </w:rPr>
    </w:pPr>
    <w:r w:rsidRPr="002C7978">
      <w:rPr>
        <w:rFonts w:ascii="HelveticaNeueLT Pro 95 Blk" w:hAnsi="HelveticaNeueLT Pro 95 Blk"/>
        <w:b/>
        <w:szCs w:val="16"/>
      </w:rPr>
      <w:t>Technische Berufsschule Zürich</w:t>
    </w:r>
    <w:r w:rsidRPr="002C7978">
      <w:rPr>
        <w:rFonts w:ascii="HelveticaNeueLT Pro 95 Blk" w:hAnsi="HelveticaNeueLT Pro 95 Blk"/>
        <w:szCs w:val="16"/>
      </w:rPr>
      <w:br/>
    </w:r>
    <w:r>
      <w:rPr>
        <w:szCs w:val="16"/>
      </w:rPr>
      <w:t>IT Department</w:t>
    </w:r>
    <w:r w:rsidRPr="002C7978">
      <w:rPr>
        <w:szCs w:val="16"/>
      </w:rPr>
      <w:t> </w:t>
    </w:r>
    <w:r w:rsidRPr="002C7978">
      <w:rPr>
        <w:szCs w:val="16"/>
      </w:rPr>
      <w:t>|</w:t>
    </w:r>
    <w:r w:rsidRPr="002C7978">
      <w:rPr>
        <w:szCs w:val="16"/>
      </w:rPr>
      <w:t> </w:t>
    </w:r>
    <w:r w:rsidR="00446B13">
      <w:rPr>
        <w:szCs w:val="16"/>
      </w:rPr>
      <w:t>IT</w:t>
    </w:r>
    <w:r w:rsidRPr="002C7978">
      <w:rPr>
        <w:szCs w:val="16"/>
      </w:rPr>
      <w:t> </w:t>
    </w:r>
    <w:r w:rsidRPr="002C7978">
      <w:rPr>
        <w:szCs w:val="16"/>
      </w:rPr>
      <w:t>|</w:t>
    </w:r>
    <w:r w:rsidRPr="002C7978">
      <w:rPr>
        <w:szCs w:val="16"/>
      </w:rPr>
      <w:t> </w:t>
    </w:r>
    <w:r w:rsidR="00446B13">
      <w:rPr>
        <w:szCs w:val="16"/>
      </w:rPr>
      <w:t>Modul 226</w:t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>
      <w:rPr>
        <w:szCs w:val="16"/>
      </w:rPr>
      <w:tab/>
    </w:r>
    <w:r w:rsidR="00446B13">
      <w:rPr>
        <w:szCs w:val="16"/>
      </w:rPr>
      <w:tab/>
    </w:r>
    <w:r w:rsidR="00262C63">
      <w:rPr>
        <w:szCs w:val="16"/>
      </w:rPr>
      <w:t>HE18</w:t>
    </w:r>
    <w:r>
      <w:rPr>
        <w:szCs w:val="16"/>
      </w:rPr>
      <w:t xml:space="preserve"> / </w:t>
    </w:r>
    <w:r w:rsidR="00262C63">
      <w:rPr>
        <w:szCs w:val="16"/>
      </w:rPr>
      <w:t>AP17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4474"/>
    <w:multiLevelType w:val="hybridMultilevel"/>
    <w:tmpl w:val="201C4C4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27EF"/>
    <w:multiLevelType w:val="hybridMultilevel"/>
    <w:tmpl w:val="8724DB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61461"/>
    <w:multiLevelType w:val="multilevel"/>
    <w:tmpl w:val="18D4F128"/>
    <w:styleLink w:val="111111"/>
    <w:lvl w:ilvl="0">
      <w:start w:val="1"/>
      <w:numFmt w:val="decimal"/>
      <w:pStyle w:val="Nummeriert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3"/>
        </w:tabs>
        <w:ind w:left="8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3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33"/>
        </w:tabs>
        <w:ind w:left="18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53"/>
        </w:tabs>
        <w:ind w:left="23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13"/>
        </w:tabs>
        <w:ind w:left="28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33"/>
        </w:tabs>
        <w:ind w:left="3473" w:hanging="1440"/>
      </w:pPr>
      <w:rPr>
        <w:rFonts w:hint="default"/>
      </w:rPr>
    </w:lvl>
  </w:abstractNum>
  <w:abstractNum w:abstractNumId="3" w15:restartNumberingAfterBreak="0">
    <w:nsid w:val="27AA696A"/>
    <w:multiLevelType w:val="hybridMultilevel"/>
    <w:tmpl w:val="6A906F9A"/>
    <w:lvl w:ilvl="0" w:tplc="658075B6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21720"/>
    <w:multiLevelType w:val="hybridMultilevel"/>
    <w:tmpl w:val="F7182074"/>
    <w:lvl w:ilvl="0" w:tplc="CD9ED14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607BDD"/>
    <w:multiLevelType w:val="hybridMultilevel"/>
    <w:tmpl w:val="3296298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6559"/>
    <w:multiLevelType w:val="hybridMultilevel"/>
    <w:tmpl w:val="85963A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60CD8"/>
    <w:multiLevelType w:val="hybridMultilevel"/>
    <w:tmpl w:val="C2F02A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A5584"/>
    <w:multiLevelType w:val="multilevel"/>
    <w:tmpl w:val="CE485F50"/>
    <w:lvl w:ilvl="0">
      <w:start w:val="1"/>
      <w:numFmt w:val="bullet"/>
      <w:pStyle w:val="Punkt"/>
      <w:lvlText w:val=""/>
      <w:lvlJc w:val="left"/>
      <w:pPr>
        <w:ind w:left="2490" w:hanging="360"/>
      </w:pPr>
      <w:rPr>
        <w:rFonts w:ascii="Wingdings 2" w:hAnsi="Wingdings 2" w:hint="default"/>
        <w:color w:val="999999"/>
        <w:sz w:val="22"/>
        <w:szCs w:val="32"/>
        <w:u w:color="7F7F7F"/>
      </w:rPr>
    </w:lvl>
    <w:lvl w:ilvl="1">
      <w:start w:val="1"/>
      <w:numFmt w:val="bullet"/>
      <w:lvlText w:val="-"/>
      <w:lvlJc w:val="left"/>
      <w:pPr>
        <w:tabs>
          <w:tab w:val="num" w:pos="737"/>
        </w:tabs>
        <w:ind w:left="737" w:hanging="368"/>
      </w:pPr>
      <w:rPr>
        <w:rFonts w:ascii="Frutiger Light" w:hAnsi="Frutiger Light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106"/>
        </w:tabs>
        <w:ind w:left="1106" w:hanging="369"/>
      </w:pPr>
      <w:rPr>
        <w:rFonts w:ascii="Wingdings" w:hAnsi="Wingdings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106" w:firstLine="0"/>
      </w:pPr>
      <w:rPr>
        <w:rFonts w:ascii="Wingdings" w:hAnsi="Wingdings" w:hint="default"/>
        <w:sz w:val="22"/>
      </w:rPr>
    </w:lvl>
    <w:lvl w:ilvl="4">
      <w:start w:val="1"/>
      <w:numFmt w:val="bullet"/>
      <w:suff w:val="nothing"/>
      <w:lvlText w:val=""/>
      <w:lvlJc w:val="left"/>
      <w:pPr>
        <w:ind w:left="1474" w:firstLine="0"/>
      </w:pPr>
      <w:rPr>
        <w:rFonts w:ascii="Wingdings" w:hAnsi="Wingdings" w:hint="default"/>
        <w:sz w:val="22"/>
      </w:rPr>
    </w:lvl>
    <w:lvl w:ilvl="5">
      <w:start w:val="1"/>
      <w:numFmt w:val="bullet"/>
      <w:suff w:val="nothing"/>
      <w:lvlText w:val=""/>
      <w:lvlJc w:val="left"/>
      <w:pPr>
        <w:ind w:left="1843" w:firstLine="0"/>
      </w:pPr>
      <w:rPr>
        <w:rFonts w:ascii="Wingdings" w:hAnsi="Wingdings" w:hint="default"/>
        <w:sz w:val="22"/>
      </w:rPr>
    </w:lvl>
    <w:lvl w:ilvl="6">
      <w:start w:val="1"/>
      <w:numFmt w:val="bullet"/>
      <w:suff w:val="nothing"/>
      <w:lvlText w:val=""/>
      <w:lvlJc w:val="left"/>
      <w:pPr>
        <w:ind w:left="2211" w:firstLine="0"/>
      </w:pPr>
      <w:rPr>
        <w:rFonts w:ascii="Wingdings" w:hAnsi="Wingdings" w:hint="default"/>
        <w:sz w:val="22"/>
      </w:rPr>
    </w:lvl>
    <w:lvl w:ilvl="7">
      <w:start w:val="1"/>
      <w:numFmt w:val="bullet"/>
      <w:suff w:val="nothing"/>
      <w:lvlText w:val=""/>
      <w:lvlJc w:val="left"/>
      <w:pPr>
        <w:ind w:left="2580" w:firstLine="0"/>
      </w:pPr>
      <w:rPr>
        <w:rFonts w:ascii="Wingdings" w:hAnsi="Wingdings" w:hint="default"/>
        <w:sz w:val="22"/>
      </w:rPr>
    </w:lvl>
    <w:lvl w:ilvl="8">
      <w:start w:val="1"/>
      <w:numFmt w:val="bullet"/>
      <w:suff w:val="nothing"/>
      <w:lvlText w:val=""/>
      <w:lvlJc w:val="left"/>
      <w:pPr>
        <w:ind w:left="2948" w:firstLine="0"/>
      </w:pPr>
      <w:rPr>
        <w:rFonts w:ascii="Wingdings" w:hAnsi="Wingdings" w:hint="default"/>
        <w:sz w:val="22"/>
      </w:rPr>
    </w:lvl>
  </w:abstractNum>
  <w:num w:numId="1" w16cid:durableId="1654484161">
    <w:abstractNumId w:val="8"/>
  </w:num>
  <w:num w:numId="2" w16cid:durableId="465781593">
    <w:abstractNumId w:val="2"/>
  </w:num>
  <w:num w:numId="3" w16cid:durableId="286742202">
    <w:abstractNumId w:val="1"/>
  </w:num>
  <w:num w:numId="4" w16cid:durableId="1815875872">
    <w:abstractNumId w:val="5"/>
  </w:num>
  <w:num w:numId="5" w16cid:durableId="1366441417">
    <w:abstractNumId w:val="3"/>
  </w:num>
  <w:num w:numId="6" w16cid:durableId="1673141598">
    <w:abstractNumId w:val="6"/>
  </w:num>
  <w:num w:numId="7" w16cid:durableId="598566388">
    <w:abstractNumId w:val="0"/>
  </w:num>
  <w:num w:numId="8" w16cid:durableId="2049454752">
    <w:abstractNumId w:val="4"/>
  </w:num>
  <w:num w:numId="9" w16cid:durableId="71692806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mirrorMargins/>
  <w:activeWritingStyle w:appName="MSWord" w:lang="de-CH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consecutiveHyphenLimit w:val="3"/>
  <w:hyphenationZone w:val="425"/>
  <w:doNotHyphenateCaps/>
  <w:drawingGridHorizontalSpacing w:val="142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silver,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05F"/>
    <w:rsid w:val="000003C0"/>
    <w:rsid w:val="00001122"/>
    <w:rsid w:val="000024E6"/>
    <w:rsid w:val="00005756"/>
    <w:rsid w:val="000060C7"/>
    <w:rsid w:val="00006D66"/>
    <w:rsid w:val="000075D6"/>
    <w:rsid w:val="0000768B"/>
    <w:rsid w:val="000077ED"/>
    <w:rsid w:val="00011881"/>
    <w:rsid w:val="000118EF"/>
    <w:rsid w:val="000133E1"/>
    <w:rsid w:val="00013CB2"/>
    <w:rsid w:val="0001558F"/>
    <w:rsid w:val="00020862"/>
    <w:rsid w:val="0002126A"/>
    <w:rsid w:val="00022E59"/>
    <w:rsid w:val="000249F9"/>
    <w:rsid w:val="000278DF"/>
    <w:rsid w:val="00032CEF"/>
    <w:rsid w:val="00032DDC"/>
    <w:rsid w:val="000333B0"/>
    <w:rsid w:val="00035982"/>
    <w:rsid w:val="00036580"/>
    <w:rsid w:val="00037179"/>
    <w:rsid w:val="00041609"/>
    <w:rsid w:val="000452AA"/>
    <w:rsid w:val="00045E63"/>
    <w:rsid w:val="000463DB"/>
    <w:rsid w:val="00047782"/>
    <w:rsid w:val="00047A3B"/>
    <w:rsid w:val="00052A9D"/>
    <w:rsid w:val="00053032"/>
    <w:rsid w:val="0005374A"/>
    <w:rsid w:val="000545F3"/>
    <w:rsid w:val="00055CE8"/>
    <w:rsid w:val="00056423"/>
    <w:rsid w:val="00057205"/>
    <w:rsid w:val="000615B8"/>
    <w:rsid w:val="0006211C"/>
    <w:rsid w:val="00062675"/>
    <w:rsid w:val="00063502"/>
    <w:rsid w:val="00070014"/>
    <w:rsid w:val="00071267"/>
    <w:rsid w:val="000713B7"/>
    <w:rsid w:val="000716D4"/>
    <w:rsid w:val="00073732"/>
    <w:rsid w:val="00074124"/>
    <w:rsid w:val="00074C23"/>
    <w:rsid w:val="000763D9"/>
    <w:rsid w:val="000768DF"/>
    <w:rsid w:val="0008040B"/>
    <w:rsid w:val="00081180"/>
    <w:rsid w:val="00081E73"/>
    <w:rsid w:val="00086A01"/>
    <w:rsid w:val="00090575"/>
    <w:rsid w:val="00090B11"/>
    <w:rsid w:val="0009142B"/>
    <w:rsid w:val="000959DE"/>
    <w:rsid w:val="00096FB4"/>
    <w:rsid w:val="000A0720"/>
    <w:rsid w:val="000A098E"/>
    <w:rsid w:val="000A13FD"/>
    <w:rsid w:val="000A344B"/>
    <w:rsid w:val="000A54E8"/>
    <w:rsid w:val="000A5916"/>
    <w:rsid w:val="000A64CE"/>
    <w:rsid w:val="000B099D"/>
    <w:rsid w:val="000B2BAA"/>
    <w:rsid w:val="000B3C5D"/>
    <w:rsid w:val="000B48ED"/>
    <w:rsid w:val="000B5DCC"/>
    <w:rsid w:val="000B611B"/>
    <w:rsid w:val="000C4E09"/>
    <w:rsid w:val="000C7246"/>
    <w:rsid w:val="000D0DC6"/>
    <w:rsid w:val="000D63C5"/>
    <w:rsid w:val="000D7FE5"/>
    <w:rsid w:val="000E0D32"/>
    <w:rsid w:val="000E1485"/>
    <w:rsid w:val="000E18F0"/>
    <w:rsid w:val="000E2C38"/>
    <w:rsid w:val="000E36C3"/>
    <w:rsid w:val="000F02FA"/>
    <w:rsid w:val="000F12AB"/>
    <w:rsid w:val="000F34D4"/>
    <w:rsid w:val="000F47FD"/>
    <w:rsid w:val="000F4FAE"/>
    <w:rsid w:val="00100A9E"/>
    <w:rsid w:val="00101418"/>
    <w:rsid w:val="00101CCF"/>
    <w:rsid w:val="00102C2B"/>
    <w:rsid w:val="001032DC"/>
    <w:rsid w:val="001044AD"/>
    <w:rsid w:val="001049AC"/>
    <w:rsid w:val="00104E8F"/>
    <w:rsid w:val="00105588"/>
    <w:rsid w:val="00105C47"/>
    <w:rsid w:val="0010647E"/>
    <w:rsid w:val="00106947"/>
    <w:rsid w:val="00106A51"/>
    <w:rsid w:val="00107955"/>
    <w:rsid w:val="001100EC"/>
    <w:rsid w:val="001103D9"/>
    <w:rsid w:val="001110C2"/>
    <w:rsid w:val="00111A1D"/>
    <w:rsid w:val="0011430F"/>
    <w:rsid w:val="001149DC"/>
    <w:rsid w:val="0011505C"/>
    <w:rsid w:val="00117A5E"/>
    <w:rsid w:val="0012282B"/>
    <w:rsid w:val="00124332"/>
    <w:rsid w:val="00125E74"/>
    <w:rsid w:val="0012632C"/>
    <w:rsid w:val="00126AAC"/>
    <w:rsid w:val="00130528"/>
    <w:rsid w:val="00130B54"/>
    <w:rsid w:val="00132CAB"/>
    <w:rsid w:val="00133991"/>
    <w:rsid w:val="00137CAC"/>
    <w:rsid w:val="00140417"/>
    <w:rsid w:val="00143C65"/>
    <w:rsid w:val="00144918"/>
    <w:rsid w:val="001450AA"/>
    <w:rsid w:val="00146057"/>
    <w:rsid w:val="00147481"/>
    <w:rsid w:val="00150296"/>
    <w:rsid w:val="00151225"/>
    <w:rsid w:val="001541D3"/>
    <w:rsid w:val="00155FE2"/>
    <w:rsid w:val="00156836"/>
    <w:rsid w:val="001579F2"/>
    <w:rsid w:val="0016365F"/>
    <w:rsid w:val="00165A0D"/>
    <w:rsid w:val="00165BF2"/>
    <w:rsid w:val="001665B7"/>
    <w:rsid w:val="00171224"/>
    <w:rsid w:val="00171A47"/>
    <w:rsid w:val="001730B5"/>
    <w:rsid w:val="00175133"/>
    <w:rsid w:val="001801A5"/>
    <w:rsid w:val="001821C5"/>
    <w:rsid w:val="00183184"/>
    <w:rsid w:val="00184C62"/>
    <w:rsid w:val="001858AB"/>
    <w:rsid w:val="00190A71"/>
    <w:rsid w:val="00192B0D"/>
    <w:rsid w:val="00192E75"/>
    <w:rsid w:val="00193A1E"/>
    <w:rsid w:val="00193C3B"/>
    <w:rsid w:val="0019760C"/>
    <w:rsid w:val="0019777C"/>
    <w:rsid w:val="00197B62"/>
    <w:rsid w:val="001A24A6"/>
    <w:rsid w:val="001A3A8B"/>
    <w:rsid w:val="001A7406"/>
    <w:rsid w:val="001A7840"/>
    <w:rsid w:val="001B2D26"/>
    <w:rsid w:val="001B39BF"/>
    <w:rsid w:val="001B60C7"/>
    <w:rsid w:val="001B7FBB"/>
    <w:rsid w:val="001C0530"/>
    <w:rsid w:val="001C0585"/>
    <w:rsid w:val="001C0756"/>
    <w:rsid w:val="001C0ABE"/>
    <w:rsid w:val="001C1711"/>
    <w:rsid w:val="001C6CEC"/>
    <w:rsid w:val="001C736D"/>
    <w:rsid w:val="001D2232"/>
    <w:rsid w:val="001D42EA"/>
    <w:rsid w:val="001D508D"/>
    <w:rsid w:val="001D74DE"/>
    <w:rsid w:val="001D790D"/>
    <w:rsid w:val="001E2735"/>
    <w:rsid w:val="001E2D2D"/>
    <w:rsid w:val="001E3B1C"/>
    <w:rsid w:val="001E417D"/>
    <w:rsid w:val="001E69E6"/>
    <w:rsid w:val="001E7F45"/>
    <w:rsid w:val="001F0283"/>
    <w:rsid w:val="001F1B24"/>
    <w:rsid w:val="001F5E7B"/>
    <w:rsid w:val="001F69E0"/>
    <w:rsid w:val="002016E8"/>
    <w:rsid w:val="00203688"/>
    <w:rsid w:val="00203A25"/>
    <w:rsid w:val="002057A6"/>
    <w:rsid w:val="00205C62"/>
    <w:rsid w:val="0021275E"/>
    <w:rsid w:val="00214D23"/>
    <w:rsid w:val="00216DD2"/>
    <w:rsid w:val="00216EE9"/>
    <w:rsid w:val="00220FF4"/>
    <w:rsid w:val="00221D3C"/>
    <w:rsid w:val="00223786"/>
    <w:rsid w:val="00223E3C"/>
    <w:rsid w:val="002262D2"/>
    <w:rsid w:val="00226E33"/>
    <w:rsid w:val="00226E3A"/>
    <w:rsid w:val="00226E91"/>
    <w:rsid w:val="002271BC"/>
    <w:rsid w:val="002274F9"/>
    <w:rsid w:val="002277DD"/>
    <w:rsid w:val="002326DB"/>
    <w:rsid w:val="002342E5"/>
    <w:rsid w:val="00234958"/>
    <w:rsid w:val="00234DFF"/>
    <w:rsid w:val="002350C2"/>
    <w:rsid w:val="00240227"/>
    <w:rsid w:val="00240467"/>
    <w:rsid w:val="002412BF"/>
    <w:rsid w:val="002466DB"/>
    <w:rsid w:val="00246C73"/>
    <w:rsid w:val="002503AC"/>
    <w:rsid w:val="00254B0F"/>
    <w:rsid w:val="00260AEC"/>
    <w:rsid w:val="00262C63"/>
    <w:rsid w:val="00263695"/>
    <w:rsid w:val="002669AB"/>
    <w:rsid w:val="00272ECB"/>
    <w:rsid w:val="0027352C"/>
    <w:rsid w:val="00273C2F"/>
    <w:rsid w:val="00280703"/>
    <w:rsid w:val="002836D6"/>
    <w:rsid w:val="00286437"/>
    <w:rsid w:val="00290A01"/>
    <w:rsid w:val="00292506"/>
    <w:rsid w:val="0029764C"/>
    <w:rsid w:val="00297EF6"/>
    <w:rsid w:val="002A228F"/>
    <w:rsid w:val="002A5330"/>
    <w:rsid w:val="002A5CDD"/>
    <w:rsid w:val="002A6349"/>
    <w:rsid w:val="002A63B4"/>
    <w:rsid w:val="002A7170"/>
    <w:rsid w:val="002B19EC"/>
    <w:rsid w:val="002B1EB7"/>
    <w:rsid w:val="002B7963"/>
    <w:rsid w:val="002C0500"/>
    <w:rsid w:val="002C2890"/>
    <w:rsid w:val="002C3E93"/>
    <w:rsid w:val="002C71F3"/>
    <w:rsid w:val="002D0B87"/>
    <w:rsid w:val="002D1D43"/>
    <w:rsid w:val="002D30A1"/>
    <w:rsid w:val="002D4F08"/>
    <w:rsid w:val="002E1465"/>
    <w:rsid w:val="002E34F9"/>
    <w:rsid w:val="002E380D"/>
    <w:rsid w:val="002E461F"/>
    <w:rsid w:val="002E4C02"/>
    <w:rsid w:val="002E5B7A"/>
    <w:rsid w:val="002E5F18"/>
    <w:rsid w:val="002E66C5"/>
    <w:rsid w:val="002F1231"/>
    <w:rsid w:val="002F2683"/>
    <w:rsid w:val="002F278D"/>
    <w:rsid w:val="002F471D"/>
    <w:rsid w:val="002F512F"/>
    <w:rsid w:val="00301036"/>
    <w:rsid w:val="00303458"/>
    <w:rsid w:val="003067F0"/>
    <w:rsid w:val="00307642"/>
    <w:rsid w:val="003078CE"/>
    <w:rsid w:val="00310606"/>
    <w:rsid w:val="00312E48"/>
    <w:rsid w:val="003138B7"/>
    <w:rsid w:val="00314D83"/>
    <w:rsid w:val="00314D93"/>
    <w:rsid w:val="00317D61"/>
    <w:rsid w:val="003220BD"/>
    <w:rsid w:val="003245B4"/>
    <w:rsid w:val="00325E27"/>
    <w:rsid w:val="00326732"/>
    <w:rsid w:val="00332664"/>
    <w:rsid w:val="00334042"/>
    <w:rsid w:val="00336358"/>
    <w:rsid w:val="00341688"/>
    <w:rsid w:val="00344FA4"/>
    <w:rsid w:val="00345F0D"/>
    <w:rsid w:val="003479C4"/>
    <w:rsid w:val="003479D3"/>
    <w:rsid w:val="00353750"/>
    <w:rsid w:val="0036050E"/>
    <w:rsid w:val="00361586"/>
    <w:rsid w:val="00365A8A"/>
    <w:rsid w:val="00370451"/>
    <w:rsid w:val="00373657"/>
    <w:rsid w:val="003741A8"/>
    <w:rsid w:val="00374F8C"/>
    <w:rsid w:val="003756A7"/>
    <w:rsid w:val="00380227"/>
    <w:rsid w:val="00381A29"/>
    <w:rsid w:val="00385F75"/>
    <w:rsid w:val="003909FF"/>
    <w:rsid w:val="003917D9"/>
    <w:rsid w:val="00394F02"/>
    <w:rsid w:val="00394F3F"/>
    <w:rsid w:val="00396A49"/>
    <w:rsid w:val="00396C78"/>
    <w:rsid w:val="00396DD7"/>
    <w:rsid w:val="00397288"/>
    <w:rsid w:val="003A0168"/>
    <w:rsid w:val="003A05EE"/>
    <w:rsid w:val="003A4658"/>
    <w:rsid w:val="003A4ED4"/>
    <w:rsid w:val="003A517D"/>
    <w:rsid w:val="003A5250"/>
    <w:rsid w:val="003B1EBD"/>
    <w:rsid w:val="003B4E9E"/>
    <w:rsid w:val="003B4FFF"/>
    <w:rsid w:val="003B5697"/>
    <w:rsid w:val="003B6F65"/>
    <w:rsid w:val="003C02AF"/>
    <w:rsid w:val="003C1459"/>
    <w:rsid w:val="003C1715"/>
    <w:rsid w:val="003C1AC1"/>
    <w:rsid w:val="003C2896"/>
    <w:rsid w:val="003C68C5"/>
    <w:rsid w:val="003D035A"/>
    <w:rsid w:val="003D052F"/>
    <w:rsid w:val="003D0A86"/>
    <w:rsid w:val="003D2987"/>
    <w:rsid w:val="003D4F97"/>
    <w:rsid w:val="003D7308"/>
    <w:rsid w:val="003D7ED0"/>
    <w:rsid w:val="003E7647"/>
    <w:rsid w:val="003F025F"/>
    <w:rsid w:val="003F105F"/>
    <w:rsid w:val="003F4E44"/>
    <w:rsid w:val="003F5C6C"/>
    <w:rsid w:val="003F7924"/>
    <w:rsid w:val="00400CA6"/>
    <w:rsid w:val="00400F68"/>
    <w:rsid w:val="0040229D"/>
    <w:rsid w:val="00402384"/>
    <w:rsid w:val="00402E3E"/>
    <w:rsid w:val="00403752"/>
    <w:rsid w:val="0040542C"/>
    <w:rsid w:val="00405449"/>
    <w:rsid w:val="00410599"/>
    <w:rsid w:val="00413194"/>
    <w:rsid w:val="004142B0"/>
    <w:rsid w:val="00420920"/>
    <w:rsid w:val="00421949"/>
    <w:rsid w:val="00425523"/>
    <w:rsid w:val="004264E1"/>
    <w:rsid w:val="00426E0D"/>
    <w:rsid w:val="00426E4A"/>
    <w:rsid w:val="0043215D"/>
    <w:rsid w:val="0044004F"/>
    <w:rsid w:val="00440AD6"/>
    <w:rsid w:val="00441CB1"/>
    <w:rsid w:val="00444038"/>
    <w:rsid w:val="00445C0C"/>
    <w:rsid w:val="00446B13"/>
    <w:rsid w:val="0045061B"/>
    <w:rsid w:val="00450D05"/>
    <w:rsid w:val="0045426B"/>
    <w:rsid w:val="00455F3F"/>
    <w:rsid w:val="00456E04"/>
    <w:rsid w:val="00461506"/>
    <w:rsid w:val="00463F87"/>
    <w:rsid w:val="00464CE2"/>
    <w:rsid w:val="004651C9"/>
    <w:rsid w:val="00472DF9"/>
    <w:rsid w:val="004730BE"/>
    <w:rsid w:val="004733AE"/>
    <w:rsid w:val="00474563"/>
    <w:rsid w:val="0047524B"/>
    <w:rsid w:val="004809EF"/>
    <w:rsid w:val="00482752"/>
    <w:rsid w:val="0048377B"/>
    <w:rsid w:val="00485883"/>
    <w:rsid w:val="004879C6"/>
    <w:rsid w:val="004917BE"/>
    <w:rsid w:val="004935CE"/>
    <w:rsid w:val="00493A4E"/>
    <w:rsid w:val="004954C0"/>
    <w:rsid w:val="00495A76"/>
    <w:rsid w:val="004A3CB6"/>
    <w:rsid w:val="004A493B"/>
    <w:rsid w:val="004A5FCD"/>
    <w:rsid w:val="004B4CD2"/>
    <w:rsid w:val="004B5122"/>
    <w:rsid w:val="004B5400"/>
    <w:rsid w:val="004B6EA5"/>
    <w:rsid w:val="004B7EBC"/>
    <w:rsid w:val="004C0CF1"/>
    <w:rsid w:val="004C268E"/>
    <w:rsid w:val="004C49B5"/>
    <w:rsid w:val="004C5229"/>
    <w:rsid w:val="004D1276"/>
    <w:rsid w:val="004D128B"/>
    <w:rsid w:val="004D1EC5"/>
    <w:rsid w:val="004D268C"/>
    <w:rsid w:val="004D4507"/>
    <w:rsid w:val="004D45B1"/>
    <w:rsid w:val="004D5376"/>
    <w:rsid w:val="004D559F"/>
    <w:rsid w:val="004D5E8E"/>
    <w:rsid w:val="004D619D"/>
    <w:rsid w:val="004D6BF5"/>
    <w:rsid w:val="004D7A68"/>
    <w:rsid w:val="004E1243"/>
    <w:rsid w:val="004E23A1"/>
    <w:rsid w:val="004E24FD"/>
    <w:rsid w:val="004E44EA"/>
    <w:rsid w:val="004F0694"/>
    <w:rsid w:val="004F3B8F"/>
    <w:rsid w:val="004F5569"/>
    <w:rsid w:val="004F6D55"/>
    <w:rsid w:val="004F6DDA"/>
    <w:rsid w:val="00501750"/>
    <w:rsid w:val="00501927"/>
    <w:rsid w:val="005039DD"/>
    <w:rsid w:val="00503F56"/>
    <w:rsid w:val="00504EA9"/>
    <w:rsid w:val="0050559A"/>
    <w:rsid w:val="005060E5"/>
    <w:rsid w:val="005066B9"/>
    <w:rsid w:val="0050798E"/>
    <w:rsid w:val="00510B09"/>
    <w:rsid w:val="00510BB9"/>
    <w:rsid w:val="00511BEA"/>
    <w:rsid w:val="00514CED"/>
    <w:rsid w:val="005157A6"/>
    <w:rsid w:val="005242BB"/>
    <w:rsid w:val="005264A4"/>
    <w:rsid w:val="0053337E"/>
    <w:rsid w:val="00533B48"/>
    <w:rsid w:val="00537CC4"/>
    <w:rsid w:val="00540537"/>
    <w:rsid w:val="00540824"/>
    <w:rsid w:val="005418E7"/>
    <w:rsid w:val="00541B31"/>
    <w:rsid w:val="00543DBA"/>
    <w:rsid w:val="00543E1B"/>
    <w:rsid w:val="00547CF4"/>
    <w:rsid w:val="00552280"/>
    <w:rsid w:val="0055265C"/>
    <w:rsid w:val="00552662"/>
    <w:rsid w:val="005534FB"/>
    <w:rsid w:val="00554E98"/>
    <w:rsid w:val="005564C5"/>
    <w:rsid w:val="005603A8"/>
    <w:rsid w:val="005641F6"/>
    <w:rsid w:val="0056714A"/>
    <w:rsid w:val="005679C4"/>
    <w:rsid w:val="00567B91"/>
    <w:rsid w:val="005700E8"/>
    <w:rsid w:val="005705CE"/>
    <w:rsid w:val="005728F0"/>
    <w:rsid w:val="00572977"/>
    <w:rsid w:val="00574039"/>
    <w:rsid w:val="005741A0"/>
    <w:rsid w:val="00575F9D"/>
    <w:rsid w:val="005762A3"/>
    <w:rsid w:val="0057679E"/>
    <w:rsid w:val="00581882"/>
    <w:rsid w:val="00581C38"/>
    <w:rsid w:val="0058431B"/>
    <w:rsid w:val="005871FE"/>
    <w:rsid w:val="00590B0A"/>
    <w:rsid w:val="00594053"/>
    <w:rsid w:val="005943A6"/>
    <w:rsid w:val="00594739"/>
    <w:rsid w:val="005947E8"/>
    <w:rsid w:val="00595E68"/>
    <w:rsid w:val="00595EA0"/>
    <w:rsid w:val="00595F4A"/>
    <w:rsid w:val="00597E61"/>
    <w:rsid w:val="005A3A7C"/>
    <w:rsid w:val="005A40C8"/>
    <w:rsid w:val="005A52C7"/>
    <w:rsid w:val="005A550B"/>
    <w:rsid w:val="005A7CA1"/>
    <w:rsid w:val="005A7F94"/>
    <w:rsid w:val="005B3D0F"/>
    <w:rsid w:val="005B489F"/>
    <w:rsid w:val="005B4E40"/>
    <w:rsid w:val="005B584B"/>
    <w:rsid w:val="005B5A06"/>
    <w:rsid w:val="005B76B7"/>
    <w:rsid w:val="005C0658"/>
    <w:rsid w:val="005C14E5"/>
    <w:rsid w:val="005C30A3"/>
    <w:rsid w:val="005C758A"/>
    <w:rsid w:val="005D05D4"/>
    <w:rsid w:val="005D28EA"/>
    <w:rsid w:val="005D3FE9"/>
    <w:rsid w:val="005D601C"/>
    <w:rsid w:val="005D7875"/>
    <w:rsid w:val="005E00E0"/>
    <w:rsid w:val="005E089C"/>
    <w:rsid w:val="005E19F2"/>
    <w:rsid w:val="005E3487"/>
    <w:rsid w:val="005E4040"/>
    <w:rsid w:val="005F1D9C"/>
    <w:rsid w:val="005F25A0"/>
    <w:rsid w:val="005F3586"/>
    <w:rsid w:val="005F3BE5"/>
    <w:rsid w:val="005F6758"/>
    <w:rsid w:val="005F6F70"/>
    <w:rsid w:val="00602CB1"/>
    <w:rsid w:val="00604A06"/>
    <w:rsid w:val="006051F0"/>
    <w:rsid w:val="00605CCF"/>
    <w:rsid w:val="0060636C"/>
    <w:rsid w:val="006078DB"/>
    <w:rsid w:val="0061208F"/>
    <w:rsid w:val="00616F6F"/>
    <w:rsid w:val="00617D09"/>
    <w:rsid w:val="006241A5"/>
    <w:rsid w:val="00627B5F"/>
    <w:rsid w:val="00630722"/>
    <w:rsid w:val="00630F45"/>
    <w:rsid w:val="00632891"/>
    <w:rsid w:val="006341A8"/>
    <w:rsid w:val="0063447C"/>
    <w:rsid w:val="00635F4D"/>
    <w:rsid w:val="006369E1"/>
    <w:rsid w:val="00636A47"/>
    <w:rsid w:val="006401C7"/>
    <w:rsid w:val="006425BF"/>
    <w:rsid w:val="00644C0F"/>
    <w:rsid w:val="00644E36"/>
    <w:rsid w:val="00644EA0"/>
    <w:rsid w:val="0064677C"/>
    <w:rsid w:val="00646C5A"/>
    <w:rsid w:val="00647476"/>
    <w:rsid w:val="00651A98"/>
    <w:rsid w:val="00655BE0"/>
    <w:rsid w:val="00661FB2"/>
    <w:rsid w:val="00664068"/>
    <w:rsid w:val="006670A6"/>
    <w:rsid w:val="0066716F"/>
    <w:rsid w:val="00670114"/>
    <w:rsid w:val="00670474"/>
    <w:rsid w:val="00670B38"/>
    <w:rsid w:val="006711BA"/>
    <w:rsid w:val="006724D1"/>
    <w:rsid w:val="006747DE"/>
    <w:rsid w:val="006757D5"/>
    <w:rsid w:val="00681CEB"/>
    <w:rsid w:val="00681E91"/>
    <w:rsid w:val="00683BA7"/>
    <w:rsid w:val="00685036"/>
    <w:rsid w:val="00686E54"/>
    <w:rsid w:val="00693946"/>
    <w:rsid w:val="00695531"/>
    <w:rsid w:val="006A0402"/>
    <w:rsid w:val="006A3879"/>
    <w:rsid w:val="006A505F"/>
    <w:rsid w:val="006A5A30"/>
    <w:rsid w:val="006A6407"/>
    <w:rsid w:val="006A7AEE"/>
    <w:rsid w:val="006A7CE9"/>
    <w:rsid w:val="006B04E9"/>
    <w:rsid w:val="006B0B5F"/>
    <w:rsid w:val="006B1502"/>
    <w:rsid w:val="006B2127"/>
    <w:rsid w:val="006B2673"/>
    <w:rsid w:val="006B2D57"/>
    <w:rsid w:val="006B5304"/>
    <w:rsid w:val="006B5630"/>
    <w:rsid w:val="006B5E83"/>
    <w:rsid w:val="006B66A9"/>
    <w:rsid w:val="006B7B97"/>
    <w:rsid w:val="006C04DC"/>
    <w:rsid w:val="006C113B"/>
    <w:rsid w:val="006C1D0B"/>
    <w:rsid w:val="006C3DA0"/>
    <w:rsid w:val="006C5F2C"/>
    <w:rsid w:val="006C69E4"/>
    <w:rsid w:val="006D0ADF"/>
    <w:rsid w:val="006D37AC"/>
    <w:rsid w:val="006D77FF"/>
    <w:rsid w:val="006E0467"/>
    <w:rsid w:val="006E1362"/>
    <w:rsid w:val="006E1AE6"/>
    <w:rsid w:val="006E1BEB"/>
    <w:rsid w:val="006E3918"/>
    <w:rsid w:val="006E46B8"/>
    <w:rsid w:val="006E54D9"/>
    <w:rsid w:val="006E708E"/>
    <w:rsid w:val="006F0D61"/>
    <w:rsid w:val="006F0E83"/>
    <w:rsid w:val="006F411B"/>
    <w:rsid w:val="006F6432"/>
    <w:rsid w:val="0070179F"/>
    <w:rsid w:val="007031E3"/>
    <w:rsid w:val="00703523"/>
    <w:rsid w:val="007048D4"/>
    <w:rsid w:val="007078C9"/>
    <w:rsid w:val="00710181"/>
    <w:rsid w:val="00710E8C"/>
    <w:rsid w:val="00711C5D"/>
    <w:rsid w:val="00713357"/>
    <w:rsid w:val="00713D7A"/>
    <w:rsid w:val="00716544"/>
    <w:rsid w:val="00724E6C"/>
    <w:rsid w:val="007306B5"/>
    <w:rsid w:val="00741152"/>
    <w:rsid w:val="00741D68"/>
    <w:rsid w:val="00744F26"/>
    <w:rsid w:val="00746748"/>
    <w:rsid w:val="00746795"/>
    <w:rsid w:val="00752626"/>
    <w:rsid w:val="0075633D"/>
    <w:rsid w:val="00756B53"/>
    <w:rsid w:val="0075789B"/>
    <w:rsid w:val="00760DC0"/>
    <w:rsid w:val="00762411"/>
    <w:rsid w:val="00762DF4"/>
    <w:rsid w:val="0076318F"/>
    <w:rsid w:val="0076431B"/>
    <w:rsid w:val="00766FD2"/>
    <w:rsid w:val="00767B90"/>
    <w:rsid w:val="0077032E"/>
    <w:rsid w:val="00770F1D"/>
    <w:rsid w:val="00771FE1"/>
    <w:rsid w:val="00776F36"/>
    <w:rsid w:val="00777462"/>
    <w:rsid w:val="007801B3"/>
    <w:rsid w:val="00782BB8"/>
    <w:rsid w:val="0078376E"/>
    <w:rsid w:val="00783E02"/>
    <w:rsid w:val="00784369"/>
    <w:rsid w:val="00784832"/>
    <w:rsid w:val="00784EF4"/>
    <w:rsid w:val="007852B8"/>
    <w:rsid w:val="00786101"/>
    <w:rsid w:val="0078685D"/>
    <w:rsid w:val="00786B9F"/>
    <w:rsid w:val="0078781F"/>
    <w:rsid w:val="00787DD0"/>
    <w:rsid w:val="00790FD6"/>
    <w:rsid w:val="00792500"/>
    <w:rsid w:val="0079361D"/>
    <w:rsid w:val="00794B8F"/>
    <w:rsid w:val="00795676"/>
    <w:rsid w:val="00796E3C"/>
    <w:rsid w:val="007A0F48"/>
    <w:rsid w:val="007A12D7"/>
    <w:rsid w:val="007A156E"/>
    <w:rsid w:val="007A3133"/>
    <w:rsid w:val="007A465E"/>
    <w:rsid w:val="007A4945"/>
    <w:rsid w:val="007A5943"/>
    <w:rsid w:val="007A701D"/>
    <w:rsid w:val="007B01BE"/>
    <w:rsid w:val="007B2083"/>
    <w:rsid w:val="007B493E"/>
    <w:rsid w:val="007B521C"/>
    <w:rsid w:val="007B78D6"/>
    <w:rsid w:val="007C09AE"/>
    <w:rsid w:val="007C1AEE"/>
    <w:rsid w:val="007C2E65"/>
    <w:rsid w:val="007C3336"/>
    <w:rsid w:val="007C4B8C"/>
    <w:rsid w:val="007C61D8"/>
    <w:rsid w:val="007C632F"/>
    <w:rsid w:val="007D0D3F"/>
    <w:rsid w:val="007D1FA6"/>
    <w:rsid w:val="007D2B5A"/>
    <w:rsid w:val="007D38FC"/>
    <w:rsid w:val="007D4761"/>
    <w:rsid w:val="007D5A8E"/>
    <w:rsid w:val="007D644B"/>
    <w:rsid w:val="007D776B"/>
    <w:rsid w:val="007D78D1"/>
    <w:rsid w:val="007D7A5C"/>
    <w:rsid w:val="007E2A05"/>
    <w:rsid w:val="007E5584"/>
    <w:rsid w:val="007E5AE3"/>
    <w:rsid w:val="007F278F"/>
    <w:rsid w:val="007F4E3D"/>
    <w:rsid w:val="007F5622"/>
    <w:rsid w:val="00800F89"/>
    <w:rsid w:val="00801716"/>
    <w:rsid w:val="0080183C"/>
    <w:rsid w:val="00801D01"/>
    <w:rsid w:val="00803B1F"/>
    <w:rsid w:val="0080471E"/>
    <w:rsid w:val="00804F89"/>
    <w:rsid w:val="00805E72"/>
    <w:rsid w:val="00806A96"/>
    <w:rsid w:val="00807B4D"/>
    <w:rsid w:val="008111FF"/>
    <w:rsid w:val="00816F97"/>
    <w:rsid w:val="0081793A"/>
    <w:rsid w:val="00817A18"/>
    <w:rsid w:val="0082150F"/>
    <w:rsid w:val="00823514"/>
    <w:rsid w:val="00824AE4"/>
    <w:rsid w:val="00825506"/>
    <w:rsid w:val="008316DB"/>
    <w:rsid w:val="00832551"/>
    <w:rsid w:val="008346DB"/>
    <w:rsid w:val="00836FF9"/>
    <w:rsid w:val="00840D7A"/>
    <w:rsid w:val="00844B42"/>
    <w:rsid w:val="0084640F"/>
    <w:rsid w:val="00850DA3"/>
    <w:rsid w:val="0085453F"/>
    <w:rsid w:val="00855151"/>
    <w:rsid w:val="00855843"/>
    <w:rsid w:val="008565C8"/>
    <w:rsid w:val="00857AF5"/>
    <w:rsid w:val="00861265"/>
    <w:rsid w:val="00861583"/>
    <w:rsid w:val="0086214F"/>
    <w:rsid w:val="008624FD"/>
    <w:rsid w:val="00863492"/>
    <w:rsid w:val="00864070"/>
    <w:rsid w:val="00865273"/>
    <w:rsid w:val="00867E08"/>
    <w:rsid w:val="008705BE"/>
    <w:rsid w:val="008732EE"/>
    <w:rsid w:val="00874146"/>
    <w:rsid w:val="00874822"/>
    <w:rsid w:val="00876A7A"/>
    <w:rsid w:val="00877509"/>
    <w:rsid w:val="0088313A"/>
    <w:rsid w:val="00885E85"/>
    <w:rsid w:val="008867C2"/>
    <w:rsid w:val="00886EFB"/>
    <w:rsid w:val="008911AB"/>
    <w:rsid w:val="008934D5"/>
    <w:rsid w:val="008937B4"/>
    <w:rsid w:val="0089388C"/>
    <w:rsid w:val="0089489D"/>
    <w:rsid w:val="008948BA"/>
    <w:rsid w:val="00894F0B"/>
    <w:rsid w:val="00897015"/>
    <w:rsid w:val="00897445"/>
    <w:rsid w:val="008A02D1"/>
    <w:rsid w:val="008A1EB8"/>
    <w:rsid w:val="008A2977"/>
    <w:rsid w:val="008A47FE"/>
    <w:rsid w:val="008A5AD4"/>
    <w:rsid w:val="008A6054"/>
    <w:rsid w:val="008A628D"/>
    <w:rsid w:val="008B259B"/>
    <w:rsid w:val="008B2FDE"/>
    <w:rsid w:val="008B35B8"/>
    <w:rsid w:val="008B5959"/>
    <w:rsid w:val="008B72DA"/>
    <w:rsid w:val="008B77BA"/>
    <w:rsid w:val="008B77C8"/>
    <w:rsid w:val="008C1A98"/>
    <w:rsid w:val="008C25A3"/>
    <w:rsid w:val="008C25D4"/>
    <w:rsid w:val="008C39DD"/>
    <w:rsid w:val="008C5BEE"/>
    <w:rsid w:val="008C7253"/>
    <w:rsid w:val="008D0940"/>
    <w:rsid w:val="008D13A0"/>
    <w:rsid w:val="008D1B97"/>
    <w:rsid w:val="008D1D42"/>
    <w:rsid w:val="008D26C0"/>
    <w:rsid w:val="008D3018"/>
    <w:rsid w:val="008D3FE9"/>
    <w:rsid w:val="008D45FD"/>
    <w:rsid w:val="008D5182"/>
    <w:rsid w:val="008E3809"/>
    <w:rsid w:val="008E76CC"/>
    <w:rsid w:val="008F035E"/>
    <w:rsid w:val="008F0F0C"/>
    <w:rsid w:val="008F4152"/>
    <w:rsid w:val="008F45E9"/>
    <w:rsid w:val="008F4959"/>
    <w:rsid w:val="008F67EB"/>
    <w:rsid w:val="009011B5"/>
    <w:rsid w:val="00902E6A"/>
    <w:rsid w:val="00903267"/>
    <w:rsid w:val="009071DB"/>
    <w:rsid w:val="0090799A"/>
    <w:rsid w:val="00907A5A"/>
    <w:rsid w:val="00907ADD"/>
    <w:rsid w:val="00907FFE"/>
    <w:rsid w:val="00911EB3"/>
    <w:rsid w:val="009140C0"/>
    <w:rsid w:val="00915DF5"/>
    <w:rsid w:val="0091712B"/>
    <w:rsid w:val="00921D55"/>
    <w:rsid w:val="00922322"/>
    <w:rsid w:val="009223B2"/>
    <w:rsid w:val="009224F9"/>
    <w:rsid w:val="009236D1"/>
    <w:rsid w:val="00923D95"/>
    <w:rsid w:val="009260A4"/>
    <w:rsid w:val="00927283"/>
    <w:rsid w:val="009278DC"/>
    <w:rsid w:val="00931853"/>
    <w:rsid w:val="00931C35"/>
    <w:rsid w:val="009342FE"/>
    <w:rsid w:val="00945995"/>
    <w:rsid w:val="00945A7D"/>
    <w:rsid w:val="00946284"/>
    <w:rsid w:val="009477DD"/>
    <w:rsid w:val="00947A5B"/>
    <w:rsid w:val="0095027E"/>
    <w:rsid w:val="0095262A"/>
    <w:rsid w:val="00953E56"/>
    <w:rsid w:val="0095499F"/>
    <w:rsid w:val="00954D4A"/>
    <w:rsid w:val="0095636D"/>
    <w:rsid w:val="00956C19"/>
    <w:rsid w:val="00962274"/>
    <w:rsid w:val="00966356"/>
    <w:rsid w:val="00966872"/>
    <w:rsid w:val="009668CA"/>
    <w:rsid w:val="00966973"/>
    <w:rsid w:val="00967AB8"/>
    <w:rsid w:val="0097105F"/>
    <w:rsid w:val="00973B5E"/>
    <w:rsid w:val="00974D69"/>
    <w:rsid w:val="00976D22"/>
    <w:rsid w:val="00977130"/>
    <w:rsid w:val="00977879"/>
    <w:rsid w:val="0098053F"/>
    <w:rsid w:val="009806E4"/>
    <w:rsid w:val="00980893"/>
    <w:rsid w:val="0098396A"/>
    <w:rsid w:val="0098542E"/>
    <w:rsid w:val="00985725"/>
    <w:rsid w:val="009868EE"/>
    <w:rsid w:val="00986AB2"/>
    <w:rsid w:val="0099058D"/>
    <w:rsid w:val="0099188E"/>
    <w:rsid w:val="0099574D"/>
    <w:rsid w:val="00996BD4"/>
    <w:rsid w:val="0099794B"/>
    <w:rsid w:val="009A3CA0"/>
    <w:rsid w:val="009A4064"/>
    <w:rsid w:val="009A79F0"/>
    <w:rsid w:val="009B067B"/>
    <w:rsid w:val="009B0ED7"/>
    <w:rsid w:val="009B7267"/>
    <w:rsid w:val="009C183C"/>
    <w:rsid w:val="009C203B"/>
    <w:rsid w:val="009C5F9B"/>
    <w:rsid w:val="009D6665"/>
    <w:rsid w:val="009D6C49"/>
    <w:rsid w:val="009E1075"/>
    <w:rsid w:val="009E1559"/>
    <w:rsid w:val="009E4234"/>
    <w:rsid w:val="009E4DB5"/>
    <w:rsid w:val="009E5921"/>
    <w:rsid w:val="009F1288"/>
    <w:rsid w:val="009F23A6"/>
    <w:rsid w:val="009F26EE"/>
    <w:rsid w:val="009F2C3F"/>
    <w:rsid w:val="009F3636"/>
    <w:rsid w:val="009F38A8"/>
    <w:rsid w:val="009F390E"/>
    <w:rsid w:val="009F6716"/>
    <w:rsid w:val="009F6C13"/>
    <w:rsid w:val="009F748B"/>
    <w:rsid w:val="00A01A70"/>
    <w:rsid w:val="00A040E5"/>
    <w:rsid w:val="00A062B9"/>
    <w:rsid w:val="00A070FA"/>
    <w:rsid w:val="00A112BA"/>
    <w:rsid w:val="00A13642"/>
    <w:rsid w:val="00A144E3"/>
    <w:rsid w:val="00A14A56"/>
    <w:rsid w:val="00A163E9"/>
    <w:rsid w:val="00A16DDB"/>
    <w:rsid w:val="00A21C35"/>
    <w:rsid w:val="00A26792"/>
    <w:rsid w:val="00A26D27"/>
    <w:rsid w:val="00A27C48"/>
    <w:rsid w:val="00A3027D"/>
    <w:rsid w:val="00A307AB"/>
    <w:rsid w:val="00A34049"/>
    <w:rsid w:val="00A347B0"/>
    <w:rsid w:val="00A369B6"/>
    <w:rsid w:val="00A40D47"/>
    <w:rsid w:val="00A426A7"/>
    <w:rsid w:val="00A4355A"/>
    <w:rsid w:val="00A43587"/>
    <w:rsid w:val="00A439FF"/>
    <w:rsid w:val="00A43D7A"/>
    <w:rsid w:val="00A45C33"/>
    <w:rsid w:val="00A46301"/>
    <w:rsid w:val="00A502BB"/>
    <w:rsid w:val="00A5262D"/>
    <w:rsid w:val="00A559BC"/>
    <w:rsid w:val="00A55EB3"/>
    <w:rsid w:val="00A57C72"/>
    <w:rsid w:val="00A618FE"/>
    <w:rsid w:val="00A620D7"/>
    <w:rsid w:val="00A62937"/>
    <w:rsid w:val="00A64147"/>
    <w:rsid w:val="00A65B60"/>
    <w:rsid w:val="00A66FA2"/>
    <w:rsid w:val="00A74D7F"/>
    <w:rsid w:val="00A75C66"/>
    <w:rsid w:val="00A77C16"/>
    <w:rsid w:val="00A80633"/>
    <w:rsid w:val="00A8063E"/>
    <w:rsid w:val="00A816B6"/>
    <w:rsid w:val="00A85D17"/>
    <w:rsid w:val="00A862A9"/>
    <w:rsid w:val="00A9370B"/>
    <w:rsid w:val="00A96827"/>
    <w:rsid w:val="00AA07B2"/>
    <w:rsid w:val="00AA0B94"/>
    <w:rsid w:val="00AA1C06"/>
    <w:rsid w:val="00AA4D04"/>
    <w:rsid w:val="00AA7946"/>
    <w:rsid w:val="00AA7A75"/>
    <w:rsid w:val="00AA7FA5"/>
    <w:rsid w:val="00AB15B2"/>
    <w:rsid w:val="00AB2322"/>
    <w:rsid w:val="00AB2409"/>
    <w:rsid w:val="00AB3768"/>
    <w:rsid w:val="00AB5408"/>
    <w:rsid w:val="00AB5A26"/>
    <w:rsid w:val="00AB7756"/>
    <w:rsid w:val="00AB7D2A"/>
    <w:rsid w:val="00AB7F51"/>
    <w:rsid w:val="00AC17D7"/>
    <w:rsid w:val="00AD4988"/>
    <w:rsid w:val="00AD58E1"/>
    <w:rsid w:val="00AD61DB"/>
    <w:rsid w:val="00AD7226"/>
    <w:rsid w:val="00AE1CA3"/>
    <w:rsid w:val="00AE3C68"/>
    <w:rsid w:val="00AE420F"/>
    <w:rsid w:val="00AE5B93"/>
    <w:rsid w:val="00AE7DE6"/>
    <w:rsid w:val="00AF007B"/>
    <w:rsid w:val="00AF0719"/>
    <w:rsid w:val="00AF5D7F"/>
    <w:rsid w:val="00B0009D"/>
    <w:rsid w:val="00B008F9"/>
    <w:rsid w:val="00B03FFA"/>
    <w:rsid w:val="00B0444D"/>
    <w:rsid w:val="00B058FA"/>
    <w:rsid w:val="00B1070C"/>
    <w:rsid w:val="00B10883"/>
    <w:rsid w:val="00B10FEB"/>
    <w:rsid w:val="00B12704"/>
    <w:rsid w:val="00B12C8B"/>
    <w:rsid w:val="00B13966"/>
    <w:rsid w:val="00B14D54"/>
    <w:rsid w:val="00B1587D"/>
    <w:rsid w:val="00B16397"/>
    <w:rsid w:val="00B17A75"/>
    <w:rsid w:val="00B23CC8"/>
    <w:rsid w:val="00B24848"/>
    <w:rsid w:val="00B2546C"/>
    <w:rsid w:val="00B256AC"/>
    <w:rsid w:val="00B25EC2"/>
    <w:rsid w:val="00B26BE1"/>
    <w:rsid w:val="00B313A7"/>
    <w:rsid w:val="00B31D28"/>
    <w:rsid w:val="00B32EFB"/>
    <w:rsid w:val="00B3686A"/>
    <w:rsid w:val="00B37237"/>
    <w:rsid w:val="00B408D7"/>
    <w:rsid w:val="00B40E1D"/>
    <w:rsid w:val="00B417E0"/>
    <w:rsid w:val="00B4285C"/>
    <w:rsid w:val="00B428C0"/>
    <w:rsid w:val="00B46FCB"/>
    <w:rsid w:val="00B470D5"/>
    <w:rsid w:val="00B51322"/>
    <w:rsid w:val="00B523D7"/>
    <w:rsid w:val="00B52B7F"/>
    <w:rsid w:val="00B53838"/>
    <w:rsid w:val="00B60BEB"/>
    <w:rsid w:val="00B622DB"/>
    <w:rsid w:val="00B62BB1"/>
    <w:rsid w:val="00B6323F"/>
    <w:rsid w:val="00B7077F"/>
    <w:rsid w:val="00B73436"/>
    <w:rsid w:val="00B73B6B"/>
    <w:rsid w:val="00B73FA6"/>
    <w:rsid w:val="00B740CC"/>
    <w:rsid w:val="00B77A51"/>
    <w:rsid w:val="00B8034A"/>
    <w:rsid w:val="00B80E0E"/>
    <w:rsid w:val="00B8118F"/>
    <w:rsid w:val="00B81A9A"/>
    <w:rsid w:val="00B905DD"/>
    <w:rsid w:val="00B93CB9"/>
    <w:rsid w:val="00B948E3"/>
    <w:rsid w:val="00B97E66"/>
    <w:rsid w:val="00BA00DC"/>
    <w:rsid w:val="00BA05F0"/>
    <w:rsid w:val="00BA18A6"/>
    <w:rsid w:val="00BA7F23"/>
    <w:rsid w:val="00BB79DE"/>
    <w:rsid w:val="00BC2421"/>
    <w:rsid w:val="00BC4F63"/>
    <w:rsid w:val="00BC649D"/>
    <w:rsid w:val="00BC6D20"/>
    <w:rsid w:val="00BC7D0A"/>
    <w:rsid w:val="00BD1428"/>
    <w:rsid w:val="00BD2657"/>
    <w:rsid w:val="00BD418D"/>
    <w:rsid w:val="00BD48B0"/>
    <w:rsid w:val="00BD669F"/>
    <w:rsid w:val="00BE30A2"/>
    <w:rsid w:val="00BE5F53"/>
    <w:rsid w:val="00BE62AA"/>
    <w:rsid w:val="00BE7030"/>
    <w:rsid w:val="00BF0DE3"/>
    <w:rsid w:val="00BF0E90"/>
    <w:rsid w:val="00BF2785"/>
    <w:rsid w:val="00BF5529"/>
    <w:rsid w:val="00BF6D98"/>
    <w:rsid w:val="00C00FBC"/>
    <w:rsid w:val="00C0240B"/>
    <w:rsid w:val="00C02DDC"/>
    <w:rsid w:val="00C03361"/>
    <w:rsid w:val="00C07396"/>
    <w:rsid w:val="00C0788D"/>
    <w:rsid w:val="00C07DBF"/>
    <w:rsid w:val="00C10BF9"/>
    <w:rsid w:val="00C1194C"/>
    <w:rsid w:val="00C11BB3"/>
    <w:rsid w:val="00C11D54"/>
    <w:rsid w:val="00C12B14"/>
    <w:rsid w:val="00C12E67"/>
    <w:rsid w:val="00C14247"/>
    <w:rsid w:val="00C14DBA"/>
    <w:rsid w:val="00C15ECC"/>
    <w:rsid w:val="00C16B3A"/>
    <w:rsid w:val="00C17115"/>
    <w:rsid w:val="00C202BC"/>
    <w:rsid w:val="00C23F91"/>
    <w:rsid w:val="00C24069"/>
    <w:rsid w:val="00C24C85"/>
    <w:rsid w:val="00C260FD"/>
    <w:rsid w:val="00C27EDB"/>
    <w:rsid w:val="00C30736"/>
    <w:rsid w:val="00C30898"/>
    <w:rsid w:val="00C314C9"/>
    <w:rsid w:val="00C319CA"/>
    <w:rsid w:val="00C326A0"/>
    <w:rsid w:val="00C33AE0"/>
    <w:rsid w:val="00C34DF2"/>
    <w:rsid w:val="00C34E25"/>
    <w:rsid w:val="00C3699D"/>
    <w:rsid w:val="00C36D5A"/>
    <w:rsid w:val="00C36EE4"/>
    <w:rsid w:val="00C42B89"/>
    <w:rsid w:val="00C433C9"/>
    <w:rsid w:val="00C44A79"/>
    <w:rsid w:val="00C45F17"/>
    <w:rsid w:val="00C52908"/>
    <w:rsid w:val="00C53909"/>
    <w:rsid w:val="00C53A0A"/>
    <w:rsid w:val="00C55893"/>
    <w:rsid w:val="00C566D2"/>
    <w:rsid w:val="00C574F9"/>
    <w:rsid w:val="00C613E2"/>
    <w:rsid w:val="00C61B8E"/>
    <w:rsid w:val="00C6259C"/>
    <w:rsid w:val="00C62C94"/>
    <w:rsid w:val="00C62D80"/>
    <w:rsid w:val="00C64D52"/>
    <w:rsid w:val="00C6765D"/>
    <w:rsid w:val="00C71C39"/>
    <w:rsid w:val="00C7747B"/>
    <w:rsid w:val="00C84FF0"/>
    <w:rsid w:val="00C8505F"/>
    <w:rsid w:val="00C851AC"/>
    <w:rsid w:val="00C92962"/>
    <w:rsid w:val="00C93356"/>
    <w:rsid w:val="00C9548C"/>
    <w:rsid w:val="00C9657C"/>
    <w:rsid w:val="00CA01B3"/>
    <w:rsid w:val="00CA07A5"/>
    <w:rsid w:val="00CA0AC3"/>
    <w:rsid w:val="00CA19F4"/>
    <w:rsid w:val="00CA4E4C"/>
    <w:rsid w:val="00CA6691"/>
    <w:rsid w:val="00CA765A"/>
    <w:rsid w:val="00CB036A"/>
    <w:rsid w:val="00CB2060"/>
    <w:rsid w:val="00CB3DD6"/>
    <w:rsid w:val="00CB6C60"/>
    <w:rsid w:val="00CC10F5"/>
    <w:rsid w:val="00CC2CF5"/>
    <w:rsid w:val="00CC65A4"/>
    <w:rsid w:val="00CC689C"/>
    <w:rsid w:val="00CC6909"/>
    <w:rsid w:val="00CD0E39"/>
    <w:rsid w:val="00CD1AFF"/>
    <w:rsid w:val="00CD2B94"/>
    <w:rsid w:val="00CD2C35"/>
    <w:rsid w:val="00CD5040"/>
    <w:rsid w:val="00CD5FB6"/>
    <w:rsid w:val="00CD658D"/>
    <w:rsid w:val="00CD7E5C"/>
    <w:rsid w:val="00CD7FF5"/>
    <w:rsid w:val="00CE08C1"/>
    <w:rsid w:val="00CE0C71"/>
    <w:rsid w:val="00CE223F"/>
    <w:rsid w:val="00CE35DC"/>
    <w:rsid w:val="00CE55F0"/>
    <w:rsid w:val="00CE71C3"/>
    <w:rsid w:val="00CE7606"/>
    <w:rsid w:val="00CE7BC5"/>
    <w:rsid w:val="00CF301F"/>
    <w:rsid w:val="00CF3C4D"/>
    <w:rsid w:val="00CF4DE0"/>
    <w:rsid w:val="00CF5FFD"/>
    <w:rsid w:val="00CF6037"/>
    <w:rsid w:val="00D0136E"/>
    <w:rsid w:val="00D01ABB"/>
    <w:rsid w:val="00D0246B"/>
    <w:rsid w:val="00D05D16"/>
    <w:rsid w:val="00D07CB7"/>
    <w:rsid w:val="00D110DF"/>
    <w:rsid w:val="00D11408"/>
    <w:rsid w:val="00D11EAB"/>
    <w:rsid w:val="00D12F28"/>
    <w:rsid w:val="00D13D81"/>
    <w:rsid w:val="00D21017"/>
    <w:rsid w:val="00D21590"/>
    <w:rsid w:val="00D230AD"/>
    <w:rsid w:val="00D2418F"/>
    <w:rsid w:val="00D26D18"/>
    <w:rsid w:val="00D27081"/>
    <w:rsid w:val="00D303B5"/>
    <w:rsid w:val="00D316D2"/>
    <w:rsid w:val="00D32F53"/>
    <w:rsid w:val="00D34003"/>
    <w:rsid w:val="00D36D6B"/>
    <w:rsid w:val="00D37546"/>
    <w:rsid w:val="00D37B7B"/>
    <w:rsid w:val="00D37C0B"/>
    <w:rsid w:val="00D4064D"/>
    <w:rsid w:val="00D41009"/>
    <w:rsid w:val="00D427D7"/>
    <w:rsid w:val="00D42B8B"/>
    <w:rsid w:val="00D52224"/>
    <w:rsid w:val="00D52FF3"/>
    <w:rsid w:val="00D5507E"/>
    <w:rsid w:val="00D550CD"/>
    <w:rsid w:val="00D5513A"/>
    <w:rsid w:val="00D5617C"/>
    <w:rsid w:val="00D5670E"/>
    <w:rsid w:val="00D57414"/>
    <w:rsid w:val="00D57996"/>
    <w:rsid w:val="00D616EE"/>
    <w:rsid w:val="00D6262C"/>
    <w:rsid w:val="00D65016"/>
    <w:rsid w:val="00D666AD"/>
    <w:rsid w:val="00D67878"/>
    <w:rsid w:val="00D709D2"/>
    <w:rsid w:val="00D72E76"/>
    <w:rsid w:val="00D73B07"/>
    <w:rsid w:val="00D74547"/>
    <w:rsid w:val="00D746B0"/>
    <w:rsid w:val="00D811E3"/>
    <w:rsid w:val="00D822FE"/>
    <w:rsid w:val="00D8412C"/>
    <w:rsid w:val="00D8461A"/>
    <w:rsid w:val="00D8634A"/>
    <w:rsid w:val="00D9022B"/>
    <w:rsid w:val="00D91065"/>
    <w:rsid w:val="00D917C0"/>
    <w:rsid w:val="00D92E74"/>
    <w:rsid w:val="00D94646"/>
    <w:rsid w:val="00D94D57"/>
    <w:rsid w:val="00D95755"/>
    <w:rsid w:val="00D97D62"/>
    <w:rsid w:val="00D97DCC"/>
    <w:rsid w:val="00DA3510"/>
    <w:rsid w:val="00DA540A"/>
    <w:rsid w:val="00DA66BA"/>
    <w:rsid w:val="00DB105E"/>
    <w:rsid w:val="00DB334D"/>
    <w:rsid w:val="00DB638B"/>
    <w:rsid w:val="00DC00AB"/>
    <w:rsid w:val="00DC058C"/>
    <w:rsid w:val="00DC1B23"/>
    <w:rsid w:val="00DC4403"/>
    <w:rsid w:val="00DD1CCE"/>
    <w:rsid w:val="00DD5E0C"/>
    <w:rsid w:val="00DD6AE2"/>
    <w:rsid w:val="00DE2299"/>
    <w:rsid w:val="00DE4F55"/>
    <w:rsid w:val="00DE69A9"/>
    <w:rsid w:val="00DF2F85"/>
    <w:rsid w:val="00DF3BE8"/>
    <w:rsid w:val="00DF49A1"/>
    <w:rsid w:val="00DF6D6E"/>
    <w:rsid w:val="00DF6F6F"/>
    <w:rsid w:val="00E001D9"/>
    <w:rsid w:val="00E00469"/>
    <w:rsid w:val="00E0089E"/>
    <w:rsid w:val="00E011CA"/>
    <w:rsid w:val="00E0264C"/>
    <w:rsid w:val="00E02B65"/>
    <w:rsid w:val="00E070A2"/>
    <w:rsid w:val="00E07736"/>
    <w:rsid w:val="00E12792"/>
    <w:rsid w:val="00E12B1D"/>
    <w:rsid w:val="00E1562C"/>
    <w:rsid w:val="00E15819"/>
    <w:rsid w:val="00E172C2"/>
    <w:rsid w:val="00E20528"/>
    <w:rsid w:val="00E22F6F"/>
    <w:rsid w:val="00E313E6"/>
    <w:rsid w:val="00E33A7F"/>
    <w:rsid w:val="00E34792"/>
    <w:rsid w:val="00E3486D"/>
    <w:rsid w:val="00E3585C"/>
    <w:rsid w:val="00E361C0"/>
    <w:rsid w:val="00E4104B"/>
    <w:rsid w:val="00E41EDE"/>
    <w:rsid w:val="00E426A2"/>
    <w:rsid w:val="00E4599D"/>
    <w:rsid w:val="00E471C9"/>
    <w:rsid w:val="00E47595"/>
    <w:rsid w:val="00E4772E"/>
    <w:rsid w:val="00E529D7"/>
    <w:rsid w:val="00E52B61"/>
    <w:rsid w:val="00E53188"/>
    <w:rsid w:val="00E54AF4"/>
    <w:rsid w:val="00E57496"/>
    <w:rsid w:val="00E60310"/>
    <w:rsid w:val="00E603FD"/>
    <w:rsid w:val="00E607D1"/>
    <w:rsid w:val="00E61109"/>
    <w:rsid w:val="00E620B6"/>
    <w:rsid w:val="00E623D1"/>
    <w:rsid w:val="00E625F2"/>
    <w:rsid w:val="00E6274A"/>
    <w:rsid w:val="00E65787"/>
    <w:rsid w:val="00E67054"/>
    <w:rsid w:val="00E75C1C"/>
    <w:rsid w:val="00E75F16"/>
    <w:rsid w:val="00E7782A"/>
    <w:rsid w:val="00E81027"/>
    <w:rsid w:val="00E81AF3"/>
    <w:rsid w:val="00E83511"/>
    <w:rsid w:val="00E90D6A"/>
    <w:rsid w:val="00E90D80"/>
    <w:rsid w:val="00E94153"/>
    <w:rsid w:val="00E94664"/>
    <w:rsid w:val="00E97777"/>
    <w:rsid w:val="00E97808"/>
    <w:rsid w:val="00EA1898"/>
    <w:rsid w:val="00EA45C3"/>
    <w:rsid w:val="00EA4B86"/>
    <w:rsid w:val="00EA5C72"/>
    <w:rsid w:val="00EA5FCB"/>
    <w:rsid w:val="00EA7EA8"/>
    <w:rsid w:val="00EB25C6"/>
    <w:rsid w:val="00EB271B"/>
    <w:rsid w:val="00EB3CA5"/>
    <w:rsid w:val="00EB4EB7"/>
    <w:rsid w:val="00EB6A91"/>
    <w:rsid w:val="00EB71A9"/>
    <w:rsid w:val="00EC33BB"/>
    <w:rsid w:val="00EC39E5"/>
    <w:rsid w:val="00EC4DF7"/>
    <w:rsid w:val="00EC5CE0"/>
    <w:rsid w:val="00EC6648"/>
    <w:rsid w:val="00ED11A9"/>
    <w:rsid w:val="00ED3D47"/>
    <w:rsid w:val="00ED42FE"/>
    <w:rsid w:val="00ED4424"/>
    <w:rsid w:val="00ED53F4"/>
    <w:rsid w:val="00EE0F6A"/>
    <w:rsid w:val="00EE18A2"/>
    <w:rsid w:val="00EE280C"/>
    <w:rsid w:val="00EE4FE2"/>
    <w:rsid w:val="00EE54F3"/>
    <w:rsid w:val="00EE6A81"/>
    <w:rsid w:val="00EF1C0C"/>
    <w:rsid w:val="00EF1EE7"/>
    <w:rsid w:val="00EF6E72"/>
    <w:rsid w:val="00F0005B"/>
    <w:rsid w:val="00F021BE"/>
    <w:rsid w:val="00F02A86"/>
    <w:rsid w:val="00F0690A"/>
    <w:rsid w:val="00F159B1"/>
    <w:rsid w:val="00F1620D"/>
    <w:rsid w:val="00F163BB"/>
    <w:rsid w:val="00F17A1F"/>
    <w:rsid w:val="00F20BFE"/>
    <w:rsid w:val="00F235EE"/>
    <w:rsid w:val="00F27D66"/>
    <w:rsid w:val="00F3066F"/>
    <w:rsid w:val="00F307B7"/>
    <w:rsid w:val="00F3317D"/>
    <w:rsid w:val="00F33B01"/>
    <w:rsid w:val="00F432E8"/>
    <w:rsid w:val="00F47C02"/>
    <w:rsid w:val="00F51335"/>
    <w:rsid w:val="00F51FF4"/>
    <w:rsid w:val="00F52147"/>
    <w:rsid w:val="00F52C08"/>
    <w:rsid w:val="00F54BE1"/>
    <w:rsid w:val="00F61AFC"/>
    <w:rsid w:val="00F61C74"/>
    <w:rsid w:val="00F62935"/>
    <w:rsid w:val="00F652F7"/>
    <w:rsid w:val="00F710E8"/>
    <w:rsid w:val="00F711D4"/>
    <w:rsid w:val="00F71A89"/>
    <w:rsid w:val="00F722E5"/>
    <w:rsid w:val="00F741DB"/>
    <w:rsid w:val="00F74BD1"/>
    <w:rsid w:val="00F7505B"/>
    <w:rsid w:val="00F760B9"/>
    <w:rsid w:val="00F77A24"/>
    <w:rsid w:val="00F81C8D"/>
    <w:rsid w:val="00F84C5F"/>
    <w:rsid w:val="00F855A9"/>
    <w:rsid w:val="00F87970"/>
    <w:rsid w:val="00F87997"/>
    <w:rsid w:val="00F879E0"/>
    <w:rsid w:val="00F90550"/>
    <w:rsid w:val="00F91A22"/>
    <w:rsid w:val="00F92217"/>
    <w:rsid w:val="00F93AC5"/>
    <w:rsid w:val="00F94596"/>
    <w:rsid w:val="00F9553B"/>
    <w:rsid w:val="00FA0CFC"/>
    <w:rsid w:val="00FA2A80"/>
    <w:rsid w:val="00FA45A4"/>
    <w:rsid w:val="00FA48A3"/>
    <w:rsid w:val="00FA5BF7"/>
    <w:rsid w:val="00FA6585"/>
    <w:rsid w:val="00FB15A5"/>
    <w:rsid w:val="00FB2936"/>
    <w:rsid w:val="00FB328E"/>
    <w:rsid w:val="00FB6011"/>
    <w:rsid w:val="00FB6CE3"/>
    <w:rsid w:val="00FC02FB"/>
    <w:rsid w:val="00FC22F7"/>
    <w:rsid w:val="00FC29EC"/>
    <w:rsid w:val="00FC4E4A"/>
    <w:rsid w:val="00FC5D52"/>
    <w:rsid w:val="00FC6A6F"/>
    <w:rsid w:val="00FC6FE8"/>
    <w:rsid w:val="00FD1FEE"/>
    <w:rsid w:val="00FD3CF8"/>
    <w:rsid w:val="00FD3F58"/>
    <w:rsid w:val="00FD72C8"/>
    <w:rsid w:val="00FD7962"/>
    <w:rsid w:val="00FE4F34"/>
    <w:rsid w:val="00FE62C3"/>
    <w:rsid w:val="00FE72EC"/>
    <w:rsid w:val="00FF0C0B"/>
    <w:rsid w:val="00FF10C7"/>
    <w:rsid w:val="00FF1F5D"/>
    <w:rsid w:val="00FF3F9B"/>
    <w:rsid w:val="00FF4B88"/>
    <w:rsid w:val="00FF4C70"/>
    <w:rsid w:val="00FF5F79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silver,#ddd"/>
    </o:shapedefaults>
    <o:shapelayout v:ext="edit">
      <o:idmap v:ext="edit" data="2"/>
    </o:shapelayout>
  </w:shapeDefaults>
  <w:decimalSymbol w:val="."/>
  <w:listSeparator w:val=","/>
  <w14:docId w14:val="06B5D403"/>
  <w15:docId w15:val="{B29AE006-0BE3-41BC-9FFE-7A3ACD10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10" w:qFormat="1"/>
    <w:lsdException w:name="heading 3" w:uiPriority="1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4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0A01"/>
    <w:pPr>
      <w:suppressAutoHyphens/>
      <w:spacing w:line="280" w:lineRule="atLeast"/>
    </w:pPr>
    <w:rPr>
      <w:sz w:val="22"/>
      <w:szCs w:val="22"/>
      <w14:ligatures w14:val="standard"/>
      <w14:numForm w14:val="oldSty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C62"/>
    <w:pPr>
      <w:keepNext/>
      <w:keepLines/>
      <w:pageBreakBefore/>
      <w:spacing w:after="240" w:line="280" w:lineRule="exact"/>
      <w:outlineLvl w:val="0"/>
    </w:pPr>
    <w:rPr>
      <w:rFonts w:ascii="HelveticaNeueLT Pro 95 Blk" w:hAnsi="HelveticaNeueLT Pro 95 Blk"/>
      <w:sz w:val="32"/>
    </w:rPr>
  </w:style>
  <w:style w:type="paragraph" w:styleId="Heading2">
    <w:name w:val="heading 2"/>
    <w:basedOn w:val="Heading1"/>
    <w:next w:val="Normal"/>
    <w:link w:val="Heading2Char"/>
    <w:uiPriority w:val="10"/>
    <w:qFormat/>
    <w:rsid w:val="00D6262C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11"/>
    <w:qFormat/>
    <w:rsid w:val="00D6262C"/>
    <w:pPr>
      <w:pageBreakBefore w:val="0"/>
      <w:spacing w:before="480"/>
      <w:outlineLvl w:val="2"/>
    </w:pPr>
    <w:rPr>
      <w:sz w:val="22"/>
    </w:rPr>
  </w:style>
  <w:style w:type="paragraph" w:styleId="Heading4">
    <w:name w:val="heading 4"/>
    <w:basedOn w:val="Heading3"/>
    <w:next w:val="Normal"/>
    <w:semiHidden/>
    <w:qFormat/>
    <w:rsid w:val="006F0E83"/>
    <w:pPr>
      <w:outlineLvl w:val="3"/>
    </w:pPr>
  </w:style>
  <w:style w:type="paragraph" w:styleId="Heading5">
    <w:name w:val="heading 5"/>
    <w:basedOn w:val="Heading4"/>
    <w:next w:val="Normal"/>
    <w:semiHidden/>
    <w:qFormat/>
    <w:rsid w:val="006F0E83"/>
    <w:pPr>
      <w:outlineLvl w:val="4"/>
    </w:pPr>
    <w:rPr>
      <w:bCs/>
    </w:rPr>
  </w:style>
  <w:style w:type="paragraph" w:styleId="Heading6">
    <w:name w:val="heading 6"/>
    <w:basedOn w:val="Heading5"/>
    <w:next w:val="Normal"/>
    <w:semiHidden/>
    <w:qFormat/>
    <w:rsid w:val="006F0E83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D1276"/>
    <w:pPr>
      <w:tabs>
        <w:tab w:val="num" w:pos="2753"/>
      </w:tabs>
      <w:suppressAutoHyphens w:val="0"/>
      <w:spacing w:before="240" w:after="144" w:line="288" w:lineRule="atLeast"/>
      <w:ind w:left="2393" w:hanging="1080"/>
      <w:outlineLvl w:val="6"/>
    </w:pPr>
    <w:rPr>
      <w:rFonts w:ascii="Arial" w:hAnsi="Arial"/>
      <w:szCs w:val="20"/>
      <w:lang w:val="de-DE"/>
    </w:rPr>
  </w:style>
  <w:style w:type="paragraph" w:styleId="Heading8">
    <w:name w:val="heading 8"/>
    <w:basedOn w:val="Normal"/>
    <w:next w:val="Normal"/>
    <w:link w:val="Heading8Char"/>
    <w:semiHidden/>
    <w:qFormat/>
    <w:rsid w:val="004D1276"/>
    <w:pPr>
      <w:tabs>
        <w:tab w:val="num" w:pos="3113"/>
      </w:tabs>
      <w:suppressAutoHyphens w:val="0"/>
      <w:spacing w:before="240" w:after="144" w:line="288" w:lineRule="atLeast"/>
      <w:ind w:left="2897" w:hanging="1224"/>
      <w:outlineLvl w:val="7"/>
    </w:pPr>
    <w:rPr>
      <w:rFonts w:ascii="Arial" w:hAnsi="Arial"/>
      <w:i/>
      <w:szCs w:val="20"/>
      <w:lang w:val="de-DE"/>
    </w:rPr>
  </w:style>
  <w:style w:type="paragraph" w:styleId="Heading9">
    <w:name w:val="heading 9"/>
    <w:basedOn w:val="Normal"/>
    <w:next w:val="Normal"/>
    <w:link w:val="Heading9Char"/>
    <w:semiHidden/>
    <w:qFormat/>
    <w:rsid w:val="004D1276"/>
    <w:pPr>
      <w:tabs>
        <w:tab w:val="num" w:pos="3833"/>
      </w:tabs>
      <w:suppressAutoHyphens w:val="0"/>
      <w:spacing w:before="240" w:after="144" w:line="288" w:lineRule="atLeast"/>
      <w:ind w:left="3473" w:hanging="1440"/>
      <w:outlineLvl w:val="8"/>
    </w:pPr>
    <w:rPr>
      <w:rFonts w:ascii="Arial" w:hAnsi="Arial"/>
      <w:b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4C62"/>
    <w:rPr>
      <w:rFonts w:ascii="HelveticaNeueLT Pro 95 Blk" w:hAnsi="HelveticaNeueLT Pro 95 Blk"/>
      <w:sz w:val="32"/>
      <w:szCs w:val="22"/>
    </w:rPr>
  </w:style>
  <w:style w:type="character" w:customStyle="1" w:styleId="Heading2Char">
    <w:name w:val="Heading 2 Char"/>
    <w:link w:val="Heading2"/>
    <w:uiPriority w:val="10"/>
    <w:rsid w:val="00D6262C"/>
    <w:rPr>
      <w:rFonts w:ascii="HelveticaNeueLT Pro 95 Blk" w:hAnsi="HelveticaNeueLT Pro 95 Blk"/>
      <w:sz w:val="32"/>
      <w:szCs w:val="22"/>
    </w:rPr>
  </w:style>
  <w:style w:type="character" w:customStyle="1" w:styleId="Heading3Char">
    <w:name w:val="Heading 3 Char"/>
    <w:link w:val="Heading3"/>
    <w:uiPriority w:val="11"/>
    <w:rsid w:val="00D6262C"/>
    <w:rPr>
      <w:rFonts w:ascii="HelveticaNeueLT Pro 95 Blk" w:hAnsi="HelveticaNeueLT Pro 95 Blk"/>
      <w:sz w:val="22"/>
      <w:szCs w:val="22"/>
    </w:rPr>
  </w:style>
  <w:style w:type="paragraph" w:styleId="Header">
    <w:name w:val="header"/>
    <w:basedOn w:val="Normal"/>
    <w:link w:val="HeaderChar"/>
    <w:uiPriority w:val="49"/>
    <w:rsid w:val="00D316D2"/>
    <w:pPr>
      <w:widowControl w:val="0"/>
    </w:pPr>
    <w:rPr>
      <w:rFonts w:ascii="HelveticaNeueLT Pro 55 Roman" w:hAnsi="HelveticaNeueLT Pro 55 Roman"/>
      <w:sz w:val="16"/>
    </w:rPr>
  </w:style>
  <w:style w:type="character" w:customStyle="1" w:styleId="HeaderChar">
    <w:name w:val="Header Char"/>
    <w:link w:val="Header"/>
    <w:uiPriority w:val="49"/>
    <w:rsid w:val="00D316D2"/>
    <w:rPr>
      <w:rFonts w:ascii="HelveticaNeueLT Pro 55 Roman" w:hAnsi="HelveticaNeueLT Pro 55 Roman"/>
      <w:color w:val="000000"/>
      <w:sz w:val="16"/>
      <w:szCs w:val="22"/>
    </w:rPr>
  </w:style>
  <w:style w:type="paragraph" w:styleId="Footer">
    <w:name w:val="footer"/>
    <w:basedOn w:val="Normal"/>
    <w:link w:val="FooterChar"/>
    <w:uiPriority w:val="49"/>
    <w:rsid w:val="00D316D2"/>
    <w:pPr>
      <w:tabs>
        <w:tab w:val="right" w:pos="9072"/>
      </w:tabs>
      <w:spacing w:line="220" w:lineRule="atLeast"/>
    </w:pPr>
    <w:rPr>
      <w:rFonts w:ascii="HelveticaNeueLT Pro 55 Roman" w:hAnsi="HelveticaNeueLT Pro 55 Roman"/>
      <w:sz w:val="16"/>
    </w:rPr>
  </w:style>
  <w:style w:type="character" w:customStyle="1" w:styleId="FooterChar">
    <w:name w:val="Footer Char"/>
    <w:link w:val="Footer"/>
    <w:uiPriority w:val="49"/>
    <w:rsid w:val="00D316D2"/>
    <w:rPr>
      <w:rFonts w:ascii="HelveticaNeueLT Pro 55 Roman" w:hAnsi="HelveticaNeueLT Pro 55 Roman"/>
      <w:color w:val="000000"/>
      <w:sz w:val="16"/>
      <w:szCs w:val="22"/>
    </w:rPr>
  </w:style>
  <w:style w:type="paragraph" w:customStyle="1" w:styleId="Punkt">
    <w:name w:val="Punkt"/>
    <w:basedOn w:val="Normal"/>
    <w:link w:val="PunktZchn"/>
    <w:qFormat/>
    <w:rsid w:val="00F879E0"/>
    <w:pPr>
      <w:keepLines/>
      <w:numPr>
        <w:numId w:val="1"/>
      </w:numPr>
      <w:spacing w:before="120" w:after="120"/>
      <w:ind w:left="567" w:hanging="425"/>
    </w:pPr>
  </w:style>
  <w:style w:type="character" w:customStyle="1" w:styleId="PunktZchn">
    <w:name w:val="Punkt Zchn"/>
    <w:link w:val="Punkt"/>
    <w:rsid w:val="0008040B"/>
    <w:rPr>
      <w:sz w:val="22"/>
      <w:szCs w:val="22"/>
      <w14:ligatures w14:val="standard"/>
      <w14:numForm w14:val="oldStyle"/>
    </w:rPr>
  </w:style>
  <w:style w:type="paragraph" w:styleId="TOC2">
    <w:name w:val="toc 2"/>
    <w:basedOn w:val="Normal"/>
    <w:next w:val="Normal"/>
    <w:autoRedefine/>
    <w:semiHidden/>
    <w:rsid w:val="001A7840"/>
    <w:pPr>
      <w:tabs>
        <w:tab w:val="right" w:pos="9498"/>
      </w:tabs>
      <w:ind w:left="284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966973"/>
    <w:pPr>
      <w:tabs>
        <w:tab w:val="right" w:pos="6816"/>
      </w:tabs>
      <w:spacing w:before="60" w:after="60"/>
      <w:ind w:left="1134"/>
    </w:pPr>
    <w:rPr>
      <w:noProof/>
      <w:szCs w:val="24"/>
    </w:rPr>
  </w:style>
  <w:style w:type="paragraph" w:styleId="TOC3">
    <w:name w:val="toc 3"/>
    <w:basedOn w:val="Normal"/>
    <w:next w:val="Normal"/>
    <w:autoRedefine/>
    <w:semiHidden/>
    <w:pPr>
      <w:spacing w:line="240" w:lineRule="auto"/>
      <w:ind w:left="480"/>
    </w:pPr>
    <w:rPr>
      <w:szCs w:val="24"/>
    </w:rPr>
  </w:style>
  <w:style w:type="paragraph" w:styleId="TOC4">
    <w:name w:val="toc 4"/>
    <w:basedOn w:val="Normal"/>
    <w:next w:val="Normal"/>
    <w:autoRedefine/>
    <w:semiHidden/>
    <w:pPr>
      <w:spacing w:line="240" w:lineRule="auto"/>
      <w:ind w:left="72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spacing w:line="240" w:lineRule="auto"/>
      <w:ind w:left="96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spacing w:line="240" w:lineRule="auto"/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spacing w:line="240" w:lineRule="auto"/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spacing w:line="240" w:lineRule="auto"/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spacing w:line="240" w:lineRule="auto"/>
      <w:ind w:left="1920"/>
    </w:pPr>
    <w:rPr>
      <w:szCs w:val="24"/>
    </w:rPr>
  </w:style>
  <w:style w:type="character" w:styleId="PageNumber">
    <w:name w:val="page number"/>
    <w:basedOn w:val="DefaultParagraphFont"/>
    <w:semiHidden/>
    <w:rsid w:val="008732EE"/>
  </w:style>
  <w:style w:type="character" w:styleId="FootnoteReference">
    <w:name w:val="footnote reference"/>
    <w:semiHidden/>
    <w:rsid w:val="008E76CC"/>
    <w:rPr>
      <w:vertAlign w:val="superscript"/>
    </w:rPr>
  </w:style>
  <w:style w:type="paragraph" w:styleId="FootnoteText">
    <w:name w:val="footnote text"/>
    <w:basedOn w:val="Normal"/>
    <w:semiHidden/>
    <w:rsid w:val="00DF49A1"/>
    <w:pPr>
      <w:ind w:left="567" w:hanging="567"/>
    </w:pPr>
    <w:rPr>
      <w:sz w:val="18"/>
    </w:rPr>
  </w:style>
  <w:style w:type="paragraph" w:customStyle="1" w:styleId="Aufgabe">
    <w:name w:val="Aufgabe"/>
    <w:basedOn w:val="Normal"/>
    <w:link w:val="AufgabeZchn"/>
    <w:uiPriority w:val="2"/>
    <w:qFormat/>
    <w:rsid w:val="00ED3D47"/>
    <w:pPr>
      <w:keepLines/>
      <w:tabs>
        <w:tab w:val="left" w:pos="1134"/>
        <w:tab w:val="left" w:pos="5103"/>
        <w:tab w:val="left" w:pos="5670"/>
        <w:tab w:val="right" w:pos="9072"/>
      </w:tabs>
      <w:spacing w:before="360" w:after="360"/>
      <w:ind w:left="567" w:hanging="567"/>
    </w:pPr>
  </w:style>
  <w:style w:type="character" w:customStyle="1" w:styleId="AufgabeZchn">
    <w:name w:val="Aufgabe Zchn"/>
    <w:link w:val="Aufgabe"/>
    <w:uiPriority w:val="2"/>
    <w:rsid w:val="00ED3D47"/>
    <w:rPr>
      <w:sz w:val="22"/>
      <w:szCs w:val="22"/>
      <w14:numForm w14:val="oldStyle"/>
    </w:rPr>
  </w:style>
  <w:style w:type="paragraph" w:customStyle="1" w:styleId="AufgabenLsungen">
    <w:name w:val="AufgabenLösungen"/>
    <w:basedOn w:val="Normal"/>
    <w:semiHidden/>
    <w:rsid w:val="00D811E3"/>
    <w:pPr>
      <w:tabs>
        <w:tab w:val="right" w:pos="284"/>
        <w:tab w:val="left" w:pos="709"/>
        <w:tab w:val="left" w:pos="2835"/>
        <w:tab w:val="left" w:pos="4962"/>
        <w:tab w:val="left" w:pos="7088"/>
      </w:tabs>
      <w:spacing w:line="340" w:lineRule="atLeast"/>
      <w:ind w:left="709" w:hanging="709"/>
    </w:pPr>
    <w:rPr>
      <w:rFonts w:ascii="Times New Roman" w:hAnsi="Times New Roman"/>
      <w:kern w:val="22"/>
    </w:rPr>
  </w:style>
  <w:style w:type="paragraph" w:customStyle="1" w:styleId="Aufgaben2Spalten">
    <w:name w:val="Aufgaben2Spalten"/>
    <w:basedOn w:val="Normal"/>
    <w:semiHidden/>
    <w:rsid w:val="00D811E3"/>
    <w:pPr>
      <w:spacing w:line="440" w:lineRule="atLeast"/>
      <w:ind w:left="567" w:hanging="567"/>
    </w:pPr>
    <w:rPr>
      <w:rFonts w:ascii="Times New Roman" w:hAnsi="Times New Roman"/>
      <w:kern w:val="22"/>
    </w:rPr>
  </w:style>
  <w:style w:type="table" w:styleId="TableGrid">
    <w:name w:val="Table Grid"/>
    <w:basedOn w:val="TableNormal"/>
    <w:semiHidden/>
    <w:rsid w:val="00D811E3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ssnotentext">
    <w:name w:val="Fussnotentext"/>
    <w:basedOn w:val="Normal"/>
    <w:uiPriority w:val="14"/>
    <w:rsid w:val="00911EB3"/>
    <w:pPr>
      <w:spacing w:line="180" w:lineRule="exact"/>
      <w:ind w:left="567" w:hanging="567"/>
    </w:pPr>
    <w:rPr>
      <w:sz w:val="18"/>
      <w:szCs w:val="18"/>
    </w:rPr>
  </w:style>
  <w:style w:type="paragraph" w:customStyle="1" w:styleId="Formatvorlage1">
    <w:name w:val="Formatvorlage1"/>
    <w:basedOn w:val="Heading1"/>
    <w:uiPriority w:val="14"/>
    <w:semiHidden/>
    <w:qFormat/>
    <w:rsid w:val="001579F2"/>
  </w:style>
  <w:style w:type="paragraph" w:styleId="Title">
    <w:name w:val="Title"/>
    <w:basedOn w:val="Normal"/>
    <w:next w:val="Normal"/>
    <w:link w:val="TitleChar"/>
    <w:qFormat/>
    <w:rsid w:val="00F0005B"/>
    <w:pPr>
      <w:spacing w:before="5000" w:after="960"/>
      <w:ind w:left="851"/>
      <w:contextualSpacing/>
    </w:pPr>
    <w:rPr>
      <w:rFonts w:ascii="HelveticaNeueLT Pro 95 Blk" w:hAnsi="HelveticaNeueLT Pro 95 Blk"/>
      <w:spacing w:val="-10"/>
      <w:kern w:val="28"/>
      <w:sz w:val="52"/>
      <w:szCs w:val="56"/>
    </w:rPr>
  </w:style>
  <w:style w:type="character" w:customStyle="1" w:styleId="TitleChar">
    <w:name w:val="Title Char"/>
    <w:link w:val="Title"/>
    <w:rsid w:val="00F0005B"/>
    <w:rPr>
      <w:rFonts w:ascii="HelveticaNeueLT Pro 95 Blk" w:hAnsi="HelveticaNeueLT Pro 95 Blk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semiHidden/>
    <w:qFormat/>
    <w:rsid w:val="0040542C"/>
    <w:pPr>
      <w:numPr>
        <w:ilvl w:val="1"/>
      </w:numPr>
      <w:ind w:left="2835"/>
    </w:pPr>
    <w:rPr>
      <w:spacing w:val="15"/>
      <w:sz w:val="36"/>
    </w:rPr>
  </w:style>
  <w:style w:type="character" w:customStyle="1" w:styleId="SubtitleChar">
    <w:name w:val="Subtitle Char"/>
    <w:link w:val="Subtitle"/>
    <w:semiHidden/>
    <w:rsid w:val="00D65016"/>
    <w:rPr>
      <w:rFonts w:ascii="Calibri" w:eastAsia="Times New Roman" w:hAnsi="Calibri" w:cs="Times New Roman"/>
      <w:spacing w:val="15"/>
      <w:sz w:val="36"/>
    </w:rPr>
  </w:style>
  <w:style w:type="paragraph" w:customStyle="1" w:styleId="Titelblatt">
    <w:name w:val="Titelblatt"/>
    <w:basedOn w:val="Normal"/>
    <w:rsid w:val="00A070FA"/>
    <w:pPr>
      <w:tabs>
        <w:tab w:val="left" w:pos="567"/>
      </w:tabs>
      <w:spacing w:before="280" w:after="280"/>
      <w:ind w:left="2552"/>
    </w:pPr>
    <w:rPr>
      <w:rFonts w:ascii="Arial" w:hAnsi="Arial"/>
      <w:sz w:val="40"/>
      <w:szCs w:val="20"/>
      <w:lang w:eastAsia="de-DE"/>
    </w:rPr>
  </w:style>
  <w:style w:type="paragraph" w:customStyle="1" w:styleId="Lsung">
    <w:name w:val="Lösung"/>
    <w:basedOn w:val="Normal"/>
    <w:rsid w:val="00651A98"/>
    <w:pPr>
      <w:tabs>
        <w:tab w:val="right" w:pos="284"/>
        <w:tab w:val="left" w:pos="567"/>
        <w:tab w:val="left" w:pos="2268"/>
        <w:tab w:val="left" w:pos="3969"/>
        <w:tab w:val="left" w:pos="5670"/>
        <w:tab w:val="left" w:pos="7371"/>
      </w:tabs>
      <w:spacing w:line="320" w:lineRule="atLeast"/>
      <w:ind w:left="567" w:hanging="567"/>
    </w:pPr>
    <w:rPr>
      <w:szCs w:val="20"/>
      <w:lang w:eastAsia="de-DE"/>
    </w:rPr>
  </w:style>
  <w:style w:type="paragraph" w:styleId="BalloonText">
    <w:name w:val="Balloon Text"/>
    <w:basedOn w:val="Normal"/>
    <w:link w:val="BalloonTextChar"/>
    <w:semiHidden/>
    <w:unhideWhenUsed/>
    <w:rsid w:val="006E1A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1AE6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link w:val="Heading7"/>
    <w:semiHidden/>
    <w:rsid w:val="00F52C08"/>
    <w:rPr>
      <w:rFonts w:ascii="Arial" w:hAnsi="Arial"/>
      <w:color w:val="auto"/>
      <w:szCs w:val="20"/>
      <w:lang w:val="de-DE"/>
    </w:rPr>
  </w:style>
  <w:style w:type="character" w:customStyle="1" w:styleId="Heading8Char">
    <w:name w:val="Heading 8 Char"/>
    <w:link w:val="Heading8"/>
    <w:semiHidden/>
    <w:rsid w:val="00F52C08"/>
    <w:rPr>
      <w:rFonts w:ascii="Arial" w:hAnsi="Arial"/>
      <w:i/>
      <w:color w:val="auto"/>
      <w:szCs w:val="20"/>
      <w:lang w:val="de-DE"/>
    </w:rPr>
  </w:style>
  <w:style w:type="character" w:customStyle="1" w:styleId="Heading9Char">
    <w:name w:val="Heading 9 Char"/>
    <w:link w:val="Heading9"/>
    <w:semiHidden/>
    <w:rsid w:val="00F52C08"/>
    <w:rPr>
      <w:rFonts w:ascii="Arial" w:hAnsi="Arial"/>
      <w:b/>
      <w:i/>
      <w:color w:val="auto"/>
      <w:sz w:val="18"/>
      <w:szCs w:val="20"/>
      <w:lang w:val="de-DE"/>
    </w:rPr>
  </w:style>
  <w:style w:type="character" w:styleId="PlaceholderText">
    <w:name w:val="Placeholder Text"/>
    <w:uiPriority w:val="99"/>
    <w:semiHidden/>
    <w:rsid w:val="00D6262C"/>
    <w:rPr>
      <w:color w:val="808080"/>
    </w:rPr>
  </w:style>
  <w:style w:type="character" w:customStyle="1" w:styleId="Zahl">
    <w:name w:val="Zahl"/>
    <w:basedOn w:val="DefaultParagraphFont"/>
    <w:uiPriority w:val="1"/>
    <w:qFormat/>
    <w:rsid w:val="00CD7E5C"/>
    <w:rPr>
      <w14:numForm w14:val="default"/>
    </w:rPr>
  </w:style>
  <w:style w:type="character" w:styleId="Hyperlink">
    <w:name w:val="Hyperlink"/>
    <w:uiPriority w:val="99"/>
    <w:unhideWhenUsed/>
    <w:rsid w:val="00130528"/>
    <w:rPr>
      <w:color w:val="0563C1"/>
      <w:u w:val="single"/>
    </w:rPr>
  </w:style>
  <w:style w:type="paragraph" w:customStyle="1" w:styleId="BeschreibungKopfzeile">
    <w:name w:val="BeschreibungKopfzeile"/>
    <w:basedOn w:val="Normal"/>
    <w:semiHidden/>
    <w:rsid w:val="004D1276"/>
    <w:pPr>
      <w:spacing w:line="320" w:lineRule="atLeast"/>
    </w:pPr>
    <w:rPr>
      <w:rFonts w:ascii="Times New Roman" w:hAnsi="Times New Roman"/>
      <w:color w:val="FFFFFF"/>
      <w:szCs w:val="20"/>
      <w:lang w:eastAsia="de-DE"/>
    </w:rPr>
  </w:style>
  <w:style w:type="paragraph" w:styleId="BodyText">
    <w:name w:val="Body Text"/>
    <w:basedOn w:val="Normal"/>
    <w:link w:val="BodyTextChar"/>
    <w:semiHidden/>
    <w:rsid w:val="004D1276"/>
    <w:pPr>
      <w:suppressAutoHyphens w:val="0"/>
      <w:spacing w:after="120" w:line="240" w:lineRule="auto"/>
    </w:pPr>
    <w:rPr>
      <w:rFonts w:ascii="Arial" w:hAnsi="Arial"/>
      <w:szCs w:val="20"/>
      <w:lang w:eastAsia="de-DE"/>
    </w:rPr>
  </w:style>
  <w:style w:type="character" w:customStyle="1" w:styleId="BodyTextChar">
    <w:name w:val="Body Text Char"/>
    <w:link w:val="BodyText"/>
    <w:semiHidden/>
    <w:rsid w:val="004D1276"/>
    <w:rPr>
      <w:rFonts w:ascii="Arial" w:hAnsi="Arial"/>
      <w:color w:val="auto"/>
      <w:szCs w:val="20"/>
      <w:lang w:eastAsia="de-DE"/>
    </w:rPr>
  </w:style>
  <w:style w:type="paragraph" w:customStyle="1" w:styleId="FussQuer">
    <w:name w:val="Fuss_Quer"/>
    <w:basedOn w:val="Footer"/>
    <w:semiHidden/>
    <w:rsid w:val="004D1276"/>
    <w:pPr>
      <w:tabs>
        <w:tab w:val="clear" w:pos="9072"/>
        <w:tab w:val="center" w:pos="1701"/>
        <w:tab w:val="center" w:pos="7088"/>
        <w:tab w:val="right" w:pos="9923"/>
        <w:tab w:val="right" w:pos="14175"/>
      </w:tabs>
      <w:suppressAutoHyphens w:val="0"/>
      <w:spacing w:line="288" w:lineRule="atLeast"/>
    </w:pPr>
    <w:rPr>
      <w:rFonts w:ascii="Arial" w:hAnsi="Arial"/>
      <w:szCs w:val="20"/>
    </w:rPr>
  </w:style>
  <w:style w:type="paragraph" w:customStyle="1" w:styleId="KopfQuer">
    <w:name w:val="Kopf_Quer"/>
    <w:basedOn w:val="Header"/>
    <w:semiHidden/>
    <w:rsid w:val="004D1276"/>
    <w:pPr>
      <w:widowControl/>
      <w:tabs>
        <w:tab w:val="center" w:pos="7088"/>
        <w:tab w:val="right" w:pos="14175"/>
      </w:tabs>
      <w:suppressAutoHyphens w:val="0"/>
      <w:spacing w:after="120" w:line="240" w:lineRule="exact"/>
    </w:pPr>
    <w:rPr>
      <w:rFonts w:ascii="Arial" w:hAnsi="Arial"/>
      <w:position w:val="4"/>
      <w:sz w:val="18"/>
      <w:szCs w:val="18"/>
    </w:rPr>
  </w:style>
  <w:style w:type="paragraph" w:customStyle="1" w:styleId="verborgen">
    <w:name w:val="verborgen"/>
    <w:basedOn w:val="Normal"/>
    <w:semiHidden/>
    <w:rsid w:val="004D1276"/>
    <w:pPr>
      <w:suppressAutoHyphens w:val="0"/>
      <w:spacing w:line="240" w:lineRule="auto"/>
    </w:pPr>
    <w:rPr>
      <w:rFonts w:ascii="Courier New" w:hAnsi="Courier New"/>
      <w:vanish/>
      <w:color w:val="0000FF"/>
      <w:sz w:val="24"/>
      <w:szCs w:val="20"/>
      <w:lang w:eastAsia="ja-JP"/>
    </w:rPr>
  </w:style>
  <w:style w:type="character" w:customStyle="1" w:styleId="Taschenrechner">
    <w:name w:val="Taschenrechner"/>
    <w:semiHidden/>
    <w:rsid w:val="004D1276"/>
    <w:rPr>
      <w:rFonts w:ascii="Arial" w:hAnsi="Arial"/>
      <w:sz w:val="20"/>
    </w:rPr>
  </w:style>
  <w:style w:type="paragraph" w:customStyle="1" w:styleId="Formelsammlung">
    <w:name w:val="Formelsammlung"/>
    <w:basedOn w:val="Normal"/>
    <w:semiHidden/>
    <w:rsid w:val="004D1276"/>
    <w:pPr>
      <w:tabs>
        <w:tab w:val="left" w:pos="3544"/>
        <w:tab w:val="left" w:pos="6521"/>
      </w:tabs>
      <w:spacing w:before="80" w:after="80" w:line="320" w:lineRule="atLeast"/>
      <w:ind w:left="567" w:hanging="567"/>
    </w:pPr>
    <w:rPr>
      <w:rFonts w:ascii="Times New Roman" w:hAnsi="Times New Roman"/>
      <w:szCs w:val="20"/>
      <w:lang w:eastAsia="de-DE"/>
    </w:rPr>
  </w:style>
  <w:style w:type="paragraph" w:customStyle="1" w:styleId="Textaufgabe">
    <w:name w:val="Textaufgabe"/>
    <w:basedOn w:val="Normal"/>
    <w:semiHidden/>
    <w:rsid w:val="004D1276"/>
    <w:pPr>
      <w:keepLines/>
      <w:tabs>
        <w:tab w:val="left" w:pos="4536"/>
        <w:tab w:val="left" w:pos="5103"/>
      </w:tabs>
      <w:spacing w:before="240" w:after="240" w:line="320" w:lineRule="exact"/>
      <w:ind w:left="1134" w:hanging="567"/>
    </w:pPr>
    <w:rPr>
      <w:rFonts w:ascii="Times New Roman" w:hAnsi="Times New Roman"/>
      <w:szCs w:val="20"/>
      <w:lang w:eastAsia="de-DE"/>
    </w:rPr>
  </w:style>
  <w:style w:type="paragraph" w:customStyle="1" w:styleId="Teilfrage">
    <w:name w:val="Teilfrage"/>
    <w:basedOn w:val="Normal"/>
    <w:semiHidden/>
    <w:rsid w:val="004D1276"/>
    <w:pPr>
      <w:tabs>
        <w:tab w:val="left" w:pos="426"/>
        <w:tab w:val="left" w:pos="1701"/>
      </w:tabs>
      <w:spacing w:line="240" w:lineRule="atLeast"/>
      <w:ind w:left="1701" w:hanging="1701"/>
    </w:pPr>
    <w:rPr>
      <w:rFonts w:ascii="Times New Roman" w:hAnsi="Times New Roman"/>
      <w:szCs w:val="20"/>
      <w:lang w:eastAsia="de-DE"/>
    </w:rPr>
  </w:style>
  <w:style w:type="character" w:customStyle="1" w:styleId="Hinweise">
    <w:name w:val="Hinweise"/>
    <w:semiHidden/>
    <w:rsid w:val="004D1276"/>
    <w:rPr>
      <w:vanish/>
      <w:color w:val="FF0000"/>
    </w:rPr>
  </w:style>
  <w:style w:type="paragraph" w:customStyle="1" w:styleId="KopfersteSeite">
    <w:name w:val="Kopf erste Seite"/>
    <w:basedOn w:val="NormalIndent"/>
    <w:semiHidden/>
    <w:rsid w:val="004D1276"/>
    <w:pPr>
      <w:framePr w:hSpace="142" w:vSpace="142" w:wrap="around" w:vAnchor="page" w:hAnchor="page" w:x="1871" w:y="1192"/>
      <w:spacing w:line="278" w:lineRule="atLeast"/>
      <w:ind w:left="0"/>
    </w:pPr>
    <w:rPr>
      <w:sz w:val="16"/>
    </w:rPr>
  </w:style>
  <w:style w:type="paragraph" w:styleId="NormalIndent">
    <w:name w:val="Normal Indent"/>
    <w:basedOn w:val="Normal"/>
    <w:semiHidden/>
    <w:rsid w:val="004D1276"/>
    <w:pPr>
      <w:suppressAutoHyphens w:val="0"/>
      <w:spacing w:line="240" w:lineRule="auto"/>
      <w:ind w:left="708"/>
    </w:pPr>
    <w:rPr>
      <w:rFonts w:ascii="Arial" w:hAnsi="Arial"/>
      <w:szCs w:val="20"/>
    </w:rPr>
  </w:style>
  <w:style w:type="paragraph" w:customStyle="1" w:styleId="StandardWeb6">
    <w:name w:val="Standard (Web)6"/>
    <w:basedOn w:val="Normal"/>
    <w:semiHidden/>
    <w:rsid w:val="004D1276"/>
    <w:pPr>
      <w:suppressAutoHyphens w:val="0"/>
      <w:spacing w:line="240" w:lineRule="auto"/>
    </w:pPr>
    <w:rPr>
      <w:rFonts w:ascii="Arial" w:hAnsi="Arial" w:cs="Arial"/>
      <w:szCs w:val="24"/>
      <w:lang w:val="de-DE" w:eastAsia="de-DE"/>
    </w:rPr>
  </w:style>
  <w:style w:type="character" w:customStyle="1" w:styleId="toctoggle3">
    <w:name w:val="toctoggle3"/>
    <w:semiHidden/>
    <w:rsid w:val="004D1276"/>
    <w:rPr>
      <w:rFonts w:ascii="Arial" w:hAnsi="Arial" w:cs="Arial" w:hint="default"/>
      <w:sz w:val="23"/>
      <w:szCs w:val="23"/>
    </w:rPr>
  </w:style>
  <w:style w:type="character" w:styleId="FollowedHyperlink">
    <w:name w:val="FollowedHyperlink"/>
    <w:semiHidden/>
    <w:rsid w:val="004D1276"/>
    <w:rPr>
      <w:color w:val="800080"/>
      <w:u w:val="single"/>
    </w:rPr>
  </w:style>
  <w:style w:type="paragraph" w:customStyle="1" w:styleId="FormatvorlagePunktVor3ptNach0pt">
    <w:name w:val="Formatvorlage Punkt + Vor:  3 pt Nach:  0 pt"/>
    <w:basedOn w:val="Punkt"/>
    <w:semiHidden/>
    <w:rsid w:val="004D1276"/>
    <w:pPr>
      <w:tabs>
        <w:tab w:val="num" w:pos="567"/>
      </w:tabs>
      <w:spacing w:before="60" w:after="0" w:line="320" w:lineRule="atLeast"/>
    </w:pPr>
    <w:rPr>
      <w:rFonts w:ascii="Times New Roman" w:hAnsi="Times New Roman"/>
      <w:szCs w:val="20"/>
      <w:lang w:eastAsia="de-DE"/>
    </w:rPr>
  </w:style>
  <w:style w:type="paragraph" w:customStyle="1" w:styleId="Nummeriert">
    <w:name w:val="Nummeriert"/>
    <w:basedOn w:val="Normal"/>
    <w:semiHidden/>
    <w:rsid w:val="004D1276"/>
    <w:pPr>
      <w:numPr>
        <w:numId w:val="2"/>
      </w:numPr>
      <w:suppressAutoHyphens w:val="0"/>
      <w:spacing w:after="144" w:line="288" w:lineRule="atLeast"/>
    </w:pPr>
    <w:rPr>
      <w:rFonts w:ascii="Times New Roman" w:eastAsia="Batang" w:hAnsi="Times New Roman"/>
      <w:szCs w:val="20"/>
    </w:rPr>
  </w:style>
  <w:style w:type="paragraph" w:customStyle="1" w:styleId="Code">
    <w:name w:val="Code"/>
    <w:basedOn w:val="Normal"/>
    <w:semiHidden/>
    <w:rsid w:val="004D1276"/>
    <w:pPr>
      <w:suppressAutoHyphens w:val="0"/>
      <w:spacing w:line="288" w:lineRule="atLeast"/>
    </w:pPr>
    <w:rPr>
      <w:rFonts w:ascii="Courier New" w:hAnsi="Courier New"/>
      <w:snapToGrid w:val="0"/>
      <w:sz w:val="16"/>
      <w:szCs w:val="20"/>
      <w:lang w:eastAsia="de-DE"/>
    </w:rPr>
  </w:style>
  <w:style w:type="character" w:customStyle="1" w:styleId="Handschrift">
    <w:name w:val="Handschrift"/>
    <w:semiHidden/>
    <w:rsid w:val="004D1276"/>
    <w:rPr>
      <w:rFonts w:ascii="Lucida Handwriting" w:hAnsi="Lucida Handwriting"/>
    </w:rPr>
  </w:style>
  <w:style w:type="table" w:customStyle="1" w:styleId="TabelleTBZ">
    <w:name w:val="Tabelle_TBZ"/>
    <w:basedOn w:val="TableNormal"/>
    <w:semiHidden/>
    <w:rsid w:val="004D1276"/>
    <w:rPr>
      <w:rFonts w:ascii="Times New Roman" w:hAnsi="Times New Roman"/>
    </w:rPr>
    <w:tblPr/>
    <w:tblStylePr w:type="firstRow">
      <w:tblPr/>
      <w:tcPr>
        <w:tcBorders>
          <w:top w:val="single" w:sz="6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Titel">
    <w:name w:val="T_Titel"/>
    <w:basedOn w:val="Normal"/>
    <w:semiHidden/>
    <w:rsid w:val="004D1276"/>
    <w:pPr>
      <w:spacing w:before="851" w:after="567" w:line="288" w:lineRule="atLeast"/>
    </w:pPr>
    <w:rPr>
      <w:rFonts w:ascii="Arial" w:hAnsi="Arial"/>
      <w:b/>
      <w:sz w:val="40"/>
      <w:szCs w:val="20"/>
    </w:rPr>
  </w:style>
  <w:style w:type="paragraph" w:customStyle="1" w:styleId="TModul">
    <w:name w:val="T_Modul"/>
    <w:basedOn w:val="Normal"/>
    <w:link w:val="TModulZchn"/>
    <w:semiHidden/>
    <w:rsid w:val="004D1276"/>
    <w:pPr>
      <w:spacing w:before="288" w:after="288" w:line="288" w:lineRule="atLeast"/>
    </w:pPr>
    <w:rPr>
      <w:rFonts w:ascii="Arial" w:hAnsi="Arial"/>
      <w:sz w:val="32"/>
      <w:szCs w:val="20"/>
    </w:rPr>
  </w:style>
  <w:style w:type="paragraph" w:customStyle="1" w:styleId="TAutor">
    <w:name w:val="T_Autor"/>
    <w:basedOn w:val="Normal"/>
    <w:semiHidden/>
    <w:rsid w:val="004D1276"/>
    <w:pPr>
      <w:spacing w:before="288" w:after="288" w:line="288" w:lineRule="atLeast"/>
    </w:pPr>
    <w:rPr>
      <w:rFonts w:ascii="Arial" w:hAnsi="Arial"/>
      <w:sz w:val="28"/>
      <w:szCs w:val="20"/>
    </w:rPr>
  </w:style>
  <w:style w:type="paragraph" w:styleId="ListBullet">
    <w:name w:val="List Bullet"/>
    <w:basedOn w:val="Normal"/>
    <w:semiHidden/>
    <w:rsid w:val="004D1276"/>
    <w:pPr>
      <w:tabs>
        <w:tab w:val="num" w:pos="360"/>
      </w:tabs>
      <w:suppressAutoHyphens w:val="0"/>
      <w:spacing w:before="144" w:after="144" w:line="288" w:lineRule="atLeast"/>
      <w:ind w:left="360" w:hanging="360"/>
    </w:pPr>
    <w:rPr>
      <w:rFonts w:ascii="Times New Roman" w:hAnsi="Times New Roman"/>
      <w:szCs w:val="20"/>
    </w:rPr>
  </w:style>
  <w:style w:type="character" w:customStyle="1" w:styleId="CodeimText">
    <w:name w:val="Code_im_Text"/>
    <w:semiHidden/>
    <w:rsid w:val="004D1276"/>
    <w:rPr>
      <w:rFonts w:ascii="Courier New" w:hAnsi="Courier New"/>
      <w:sz w:val="22"/>
    </w:rPr>
  </w:style>
  <w:style w:type="paragraph" w:customStyle="1" w:styleId="TitelNach3">
    <w:name w:val="Titel + Nach:  3"/>
    <w:aliases w:val="6 pt"/>
    <w:basedOn w:val="Title"/>
    <w:semiHidden/>
    <w:rsid w:val="004D1276"/>
    <w:pPr>
      <w:suppressAutoHyphens w:val="0"/>
      <w:spacing w:before="0" w:after="72" w:line="288" w:lineRule="atLeast"/>
      <w:ind w:left="0"/>
      <w:contextualSpacing w:val="0"/>
    </w:pPr>
    <w:rPr>
      <w:rFonts w:ascii="Arial" w:hAnsi="Arial"/>
      <w:b/>
      <w:spacing w:val="0"/>
      <w:sz w:val="32"/>
      <w:szCs w:val="32"/>
    </w:rPr>
  </w:style>
  <w:style w:type="paragraph" w:customStyle="1" w:styleId="Kopfzeilespez">
    <w:name w:val="Kopfzeile_spez"/>
    <w:basedOn w:val="Normal"/>
    <w:semiHidden/>
    <w:rsid w:val="004D1276"/>
    <w:pPr>
      <w:suppressAutoHyphens w:val="0"/>
      <w:spacing w:after="144" w:line="200" w:lineRule="atLeast"/>
    </w:pPr>
    <w:rPr>
      <w:rFonts w:ascii="Arial" w:hAnsi="Arial"/>
      <w:sz w:val="14"/>
      <w:szCs w:val="14"/>
    </w:rPr>
  </w:style>
  <w:style w:type="numbering" w:styleId="111111">
    <w:name w:val="Outline List 2"/>
    <w:basedOn w:val="NoList"/>
    <w:semiHidden/>
    <w:rsid w:val="004D1276"/>
    <w:pPr>
      <w:numPr>
        <w:numId w:val="2"/>
      </w:numPr>
    </w:pPr>
  </w:style>
  <w:style w:type="paragraph" w:styleId="ListBullet2">
    <w:name w:val="List Bullet 2"/>
    <w:basedOn w:val="Normal"/>
    <w:autoRedefine/>
    <w:semiHidden/>
    <w:rsid w:val="004D1276"/>
    <w:pPr>
      <w:suppressAutoHyphens w:val="0"/>
      <w:spacing w:after="120" w:line="240" w:lineRule="auto"/>
    </w:pPr>
    <w:rPr>
      <w:rFonts w:ascii="Arial" w:hAnsi="Arial"/>
      <w:sz w:val="24"/>
      <w:szCs w:val="20"/>
      <w:lang w:eastAsia="de-DE"/>
    </w:rPr>
  </w:style>
  <w:style w:type="paragraph" w:styleId="BlockText">
    <w:name w:val="Block Text"/>
    <w:basedOn w:val="Normal"/>
    <w:semiHidden/>
    <w:rsid w:val="004D1276"/>
    <w:pPr>
      <w:suppressAutoHyphens w:val="0"/>
      <w:spacing w:line="240" w:lineRule="auto"/>
      <w:ind w:left="709" w:right="-59"/>
    </w:pPr>
    <w:rPr>
      <w:rFonts w:ascii="Courier New" w:hAnsi="Courier New"/>
      <w:vanish/>
      <w:color w:val="0000FF"/>
      <w:sz w:val="24"/>
      <w:szCs w:val="20"/>
      <w:lang w:eastAsia="de-DE"/>
    </w:rPr>
  </w:style>
  <w:style w:type="paragraph" w:customStyle="1" w:styleId="1">
    <w:name w:val="1"/>
    <w:basedOn w:val="Normal"/>
    <w:next w:val="BodyTextIndent"/>
    <w:semiHidden/>
    <w:rsid w:val="004D1276"/>
    <w:pPr>
      <w:suppressAutoHyphens w:val="0"/>
      <w:spacing w:line="240" w:lineRule="auto"/>
      <w:ind w:right="-59"/>
    </w:pPr>
    <w:rPr>
      <w:rFonts w:ascii="Arial" w:hAnsi="Arial"/>
      <w:sz w:val="24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4D1276"/>
    <w:pPr>
      <w:suppressAutoHyphens w:val="0"/>
      <w:spacing w:line="240" w:lineRule="auto"/>
      <w:ind w:right="-59"/>
    </w:pPr>
    <w:rPr>
      <w:rFonts w:ascii="Arial" w:hAnsi="Arial"/>
      <w:sz w:val="24"/>
      <w:szCs w:val="20"/>
      <w:lang w:eastAsia="de-DE"/>
    </w:rPr>
  </w:style>
  <w:style w:type="character" w:customStyle="1" w:styleId="BodyText2Char">
    <w:name w:val="Body Text 2 Char"/>
    <w:link w:val="BodyText2"/>
    <w:semiHidden/>
    <w:rsid w:val="004D1276"/>
    <w:rPr>
      <w:rFonts w:ascii="Arial" w:hAnsi="Arial"/>
      <w:color w:val="auto"/>
      <w:sz w:val="24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4D1276"/>
    <w:pPr>
      <w:suppressAutoHyphens w:val="0"/>
      <w:spacing w:line="240" w:lineRule="auto"/>
      <w:ind w:left="426" w:hanging="426"/>
    </w:pPr>
    <w:rPr>
      <w:rFonts w:ascii="Arial" w:hAnsi="Arial"/>
      <w:sz w:val="24"/>
      <w:szCs w:val="20"/>
      <w:lang w:eastAsia="de-DE"/>
    </w:rPr>
  </w:style>
  <w:style w:type="character" w:customStyle="1" w:styleId="BodyTextIndent2Char">
    <w:name w:val="Body Text Indent 2 Char"/>
    <w:link w:val="BodyTextIndent2"/>
    <w:semiHidden/>
    <w:rsid w:val="004D1276"/>
    <w:rPr>
      <w:rFonts w:ascii="Arial" w:hAnsi="Arial"/>
      <w:color w:val="auto"/>
      <w:sz w:val="24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4D1276"/>
    <w:pPr>
      <w:suppressAutoHyphens w:val="0"/>
      <w:spacing w:after="120" w:line="240" w:lineRule="auto"/>
      <w:ind w:left="283"/>
    </w:pPr>
    <w:rPr>
      <w:rFonts w:ascii="Arial" w:hAnsi="Arial"/>
      <w:szCs w:val="20"/>
      <w:lang w:eastAsia="ja-JP"/>
    </w:rPr>
  </w:style>
  <w:style w:type="character" w:customStyle="1" w:styleId="BodyTextIndentChar">
    <w:name w:val="Body Text Indent Char"/>
    <w:link w:val="BodyTextIndent"/>
    <w:semiHidden/>
    <w:rsid w:val="004D1276"/>
    <w:rPr>
      <w:rFonts w:ascii="Arial" w:hAnsi="Arial"/>
      <w:color w:val="auto"/>
      <w:szCs w:val="20"/>
      <w:lang w:eastAsia="ja-JP"/>
    </w:rPr>
  </w:style>
  <w:style w:type="character" w:customStyle="1" w:styleId="inlinetitle">
    <w:name w:val="inline_title"/>
    <w:basedOn w:val="DefaultParagraphFont"/>
    <w:semiHidden/>
    <w:rsid w:val="004D1276"/>
  </w:style>
  <w:style w:type="character" w:customStyle="1" w:styleId="TModulZchn">
    <w:name w:val="T_Modul Zchn"/>
    <w:link w:val="TModul"/>
    <w:semiHidden/>
    <w:rsid w:val="004D1276"/>
    <w:rPr>
      <w:rFonts w:ascii="Arial" w:hAnsi="Arial"/>
      <w:color w:val="auto"/>
      <w:sz w:val="32"/>
      <w:szCs w:val="20"/>
    </w:rPr>
  </w:style>
  <w:style w:type="paragraph" w:styleId="NormalWeb">
    <w:name w:val="Normal (Web)"/>
    <w:basedOn w:val="Normal"/>
    <w:uiPriority w:val="99"/>
    <w:unhideWhenUsed/>
    <w:rsid w:val="00D37C0B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yline-dateline">
    <w:name w:val="byline-dateline"/>
    <w:basedOn w:val="Normal"/>
    <w:rsid w:val="00BA05F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14:ligatures w14:val="none"/>
      <w14:numForm w14:val="default"/>
    </w:rPr>
  </w:style>
  <w:style w:type="character" w:customStyle="1" w:styleId="byline">
    <w:name w:val="byline"/>
    <w:basedOn w:val="DefaultParagraphFont"/>
    <w:rsid w:val="00BA05F0"/>
  </w:style>
  <w:style w:type="character" w:customStyle="1" w:styleId="byline-author">
    <w:name w:val="byline-author"/>
    <w:basedOn w:val="DefaultParagraphFont"/>
    <w:rsid w:val="00BA05F0"/>
  </w:style>
  <w:style w:type="character" w:customStyle="1" w:styleId="sharetools-label">
    <w:name w:val="sharetools-label"/>
    <w:basedOn w:val="DefaultParagraphFont"/>
    <w:rsid w:val="00BA05F0"/>
  </w:style>
  <w:style w:type="character" w:customStyle="1" w:styleId="sharetool-text">
    <w:name w:val="sharetool-text"/>
    <w:basedOn w:val="DefaultParagraphFont"/>
    <w:rsid w:val="00BA05F0"/>
  </w:style>
  <w:style w:type="character" w:customStyle="1" w:styleId="visually-hidden">
    <w:name w:val="visually-hidden"/>
    <w:basedOn w:val="DefaultParagraphFont"/>
    <w:rsid w:val="00BA05F0"/>
  </w:style>
  <w:style w:type="character" w:customStyle="1" w:styleId="caption-text">
    <w:name w:val="caption-text"/>
    <w:basedOn w:val="DefaultParagraphFont"/>
    <w:rsid w:val="00BA05F0"/>
  </w:style>
  <w:style w:type="character" w:customStyle="1" w:styleId="credit">
    <w:name w:val="credit"/>
    <w:basedOn w:val="DefaultParagraphFont"/>
    <w:rsid w:val="00BA05F0"/>
  </w:style>
  <w:style w:type="paragraph" w:customStyle="1" w:styleId="story-body-text">
    <w:name w:val="story-body-text"/>
    <w:basedOn w:val="Normal"/>
    <w:rsid w:val="00BA05F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14:ligatures w14:val="none"/>
      <w14:numForm w14:val="default"/>
    </w:rPr>
  </w:style>
  <w:style w:type="character" w:customStyle="1" w:styleId="interactive-overlay-text">
    <w:name w:val="interactive-overlay-text"/>
    <w:basedOn w:val="DefaultParagraphFont"/>
    <w:rsid w:val="00BA05F0"/>
  </w:style>
  <w:style w:type="character" w:customStyle="1" w:styleId="Titel1">
    <w:name w:val="Titel1"/>
    <w:basedOn w:val="DefaultParagraphFont"/>
    <w:rsid w:val="00BA05F0"/>
  </w:style>
  <w:style w:type="character" w:customStyle="1" w:styleId="text">
    <w:name w:val="text"/>
    <w:basedOn w:val="DefaultParagraphFont"/>
    <w:rsid w:val="00C45F17"/>
  </w:style>
  <w:style w:type="character" w:customStyle="1" w:styleId="trcadcwrapper3">
    <w:name w:val="trc_adc_wrapper3"/>
    <w:basedOn w:val="DefaultParagraphFont"/>
    <w:rsid w:val="00C45F17"/>
  </w:style>
  <w:style w:type="character" w:customStyle="1" w:styleId="trclogosvalign">
    <w:name w:val="trc_logos_v_align"/>
    <w:basedOn w:val="DefaultParagraphFont"/>
    <w:rsid w:val="00C45F17"/>
  </w:style>
  <w:style w:type="character" w:customStyle="1" w:styleId="trcrboxheaderspan">
    <w:name w:val="trc_rbox_header_span"/>
    <w:basedOn w:val="DefaultParagraphFont"/>
    <w:rsid w:val="00C45F17"/>
  </w:style>
  <w:style w:type="character" w:customStyle="1" w:styleId="branding12">
    <w:name w:val="branding12"/>
    <w:basedOn w:val="DefaultParagraphFont"/>
    <w:rsid w:val="00C45F17"/>
  </w:style>
  <w:style w:type="character" w:customStyle="1" w:styleId="video-label7">
    <w:name w:val="video-label7"/>
    <w:basedOn w:val="DefaultParagraphFont"/>
    <w:rsid w:val="00C45F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5F17"/>
    <w:pPr>
      <w:pBdr>
        <w:bottom w:val="single" w:sz="6" w:space="1" w:color="auto"/>
      </w:pBdr>
      <w:suppressAutoHyphens w:val="0"/>
      <w:spacing w:line="240" w:lineRule="auto"/>
      <w:jc w:val="center"/>
    </w:pPr>
    <w:rPr>
      <w:rFonts w:ascii="Arial" w:hAnsi="Arial" w:cs="Arial"/>
      <w:vanish/>
      <w:sz w:val="16"/>
      <w:szCs w:val="16"/>
      <w14:ligatures w14:val="none"/>
      <w14:numForm w14:val="defaul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5F1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5F17"/>
    <w:pPr>
      <w:pBdr>
        <w:top w:val="single" w:sz="6" w:space="1" w:color="auto"/>
      </w:pBdr>
      <w:suppressAutoHyphens w:val="0"/>
      <w:spacing w:line="240" w:lineRule="auto"/>
      <w:jc w:val="center"/>
    </w:pPr>
    <w:rPr>
      <w:rFonts w:ascii="Arial" w:hAnsi="Arial" w:cs="Arial"/>
      <w:vanish/>
      <w:sz w:val="16"/>
      <w:szCs w:val="16"/>
      <w14:ligatures w14:val="none"/>
      <w14:numForm w14:val="defaul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5F17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locked/>
    <w:rsid w:val="002669AB"/>
    <w:pPr>
      <w:ind w:left="720"/>
      <w:contextualSpacing/>
    </w:pPr>
  </w:style>
  <w:style w:type="paragraph" w:customStyle="1" w:styleId="Default">
    <w:name w:val="Default"/>
    <w:uiPriority w:val="99"/>
    <w:rsid w:val="00446B13"/>
    <w:pPr>
      <w:widowControl w:val="0"/>
      <w:autoSpaceDE w:val="0"/>
      <w:autoSpaceDN w:val="0"/>
    </w:pPr>
    <w:rPr>
      <w:rFonts w:ascii="Arial" w:hAnsi="Arial" w:cs="Arial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240" w:after="240" w:line="240" w:lineRule="auto"/>
    </w:pPr>
    <w:rPr>
      <w:rFonts w:ascii="Courier New" w:hAnsi="Courier New" w:cs="Courier New"/>
      <w:sz w:val="24"/>
      <w:szCs w:val="24"/>
      <w14:ligatures w14:val="none"/>
      <w14:numForm w14:val="defau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2E5"/>
    <w:rPr>
      <w:rFonts w:ascii="Courier New" w:hAnsi="Courier New" w:cs="Courier New"/>
      <w:sz w:val="24"/>
      <w:szCs w:val="24"/>
    </w:rPr>
  </w:style>
  <w:style w:type="character" w:customStyle="1" w:styleId="kwd1">
    <w:name w:val="kwd1"/>
    <w:basedOn w:val="DefaultParagraphFont"/>
    <w:rsid w:val="002342E5"/>
    <w:rPr>
      <w:b/>
      <w:bCs/>
      <w:color w:val="000088"/>
    </w:rPr>
  </w:style>
  <w:style w:type="character" w:customStyle="1" w:styleId="pln1">
    <w:name w:val="pln1"/>
    <w:basedOn w:val="DefaultParagraphFont"/>
    <w:rsid w:val="002342E5"/>
    <w:rPr>
      <w:color w:val="000000"/>
    </w:rPr>
  </w:style>
  <w:style w:type="character" w:customStyle="1" w:styleId="typ1">
    <w:name w:val="typ1"/>
    <w:basedOn w:val="DefaultParagraphFont"/>
    <w:rsid w:val="002342E5"/>
    <w:rPr>
      <w:b/>
      <w:bCs/>
      <w:color w:val="660066"/>
    </w:rPr>
  </w:style>
  <w:style w:type="character" w:customStyle="1" w:styleId="pun1">
    <w:name w:val="pun1"/>
    <w:basedOn w:val="DefaultParagraphFont"/>
    <w:rsid w:val="002342E5"/>
    <w:rPr>
      <w:color w:val="666600"/>
    </w:rPr>
  </w:style>
  <w:style w:type="character" w:customStyle="1" w:styleId="lit1">
    <w:name w:val="lit1"/>
    <w:basedOn w:val="DefaultParagraphFont"/>
    <w:rsid w:val="002342E5"/>
    <w:rPr>
      <w:color w:val="006666"/>
    </w:rPr>
  </w:style>
  <w:style w:type="character" w:styleId="HTMLCode">
    <w:name w:val="HTML Code"/>
    <w:basedOn w:val="DefaultParagraphFont"/>
    <w:uiPriority w:val="99"/>
    <w:semiHidden/>
    <w:unhideWhenUsed/>
    <w:rsid w:val="002342E5"/>
    <w:rPr>
      <w:rFonts w:ascii="Courier New" w:eastAsia="Times New Roman" w:hAnsi="Courier New" w:cs="Courier New" w:hint="default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2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32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4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6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3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184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3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5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4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782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3055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0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5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0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5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2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72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20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40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85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25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6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97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6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11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46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7970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0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8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6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406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5448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3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3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85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12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8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2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13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36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5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0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102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12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20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8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1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96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6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1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95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43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76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9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2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3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8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3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ustomXml" Target="ink/ink1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BZ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13:37:28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264 391 6929,'0'-2'245,"1"1"0,-1-1 0,1 0 0,-1 0 0,0 1 0,0-1-1,0 0 1,0 0 0,0 0 0,0 1 0,-1-1 0,1 0-1,0 0 1,-1 1 0,0-1 0,1 0 0,-1 1 0,0-1 0,0 1-1,0-1 1,0 1 0,0-1 0,0 1 0,0-1 0,0 1-1,-1 0 1,1 0 0,0 0 0,-4-2 0,1 1-56,-1 0 1,0 1 0,0 0-1,0 0 1,0 0 0,1 1-1,-1-1 1,-1 1 0,-8 1-1,4 0-154,1 0 0,-1 0 0,0 1 0,1 0 0,0 1 0,0 0 0,-1 1-1,2 0 1,-1 0 0,-15 10 0,18-9-67,0-1 0,1 1 0,0 0-1,0 0 1,1 1 0,-1-1 0,1 1 0,0 0 0,1 0 0,-1 1-1,1-1 1,1 1 0,-1-1 0,1 1 0,-3 14 0,3-7 14,1 1 0,0-1 0,1 0 0,1 1 0,0-1 0,1 0 0,4 16 0,-5-23 35,1 1 0,0-1 0,0 0 0,1 0 0,0-1 0,0 1 0,1 0 0,0-1 0,0 0 0,1 0 0,-1 0 0,1 0 0,0-1 0,1 0 0,8 6 0,-10-8 8,1-1 1,0 0-1,0 0 1,0-1-1,0 1 1,1-1-1,-1 0 1,0-1-1,1 1 1,-1-1-1,0 0 1,1 0-1,-1-1 1,0 0-1,1 0 1,-1 0-1,0 0 1,10-5-1,3-2 36,1 0 0,-1-2 0,27-18 0,-14 6-180,-1-1 0,37-36 0,-51 43-400,-2 0 0,0-1 0,0 0 0,-2-1 0,16-31 0,2-20-2561</inkml:trace>
  <inkml:trace contextRef="#ctx0" brushRef="#br0" timeOffset="355.56">456 0 4361,'-6'5'1141,"0"-1"0,1 1-1,0 1 1,-9 9 0,11-10-940,-1 1 1,1-1-1,1 0 1,-1 1-1,1-1 1,0 1-1,0 0 1,1 0-1,-1 0 1,0 8-1,0 11 33,1 0 0,0 0-1,2 0 1,1 1 0,1-1 0,2 0-1,0-1 1,1 1 0,2-1-1,0 0 1,16 31 0,-19-46-162,1-1 0,-1 0 0,1 0 1,1-1-1,-1 1 0,1-2 0,1 1 0,-1-1 1,1 0-1,0 0 0,1-1 0,10 6 0,-14-9-25,0 0 1,0 0-1,1 0 0,-1 0 0,0-1 0,1 0 0,-1 0 0,1-1 0,0 1 0,-1-1 0,1 0 0,-1-1 0,1 1 1,-1-1-1,1 0 0,-1-1 0,1 1 0,-1-1 0,0 0 0,0-1 0,0 1 0,0-1 0,5-3 0,-7 3-4,1 0 0,-1 0 0,0 0 0,0 0 0,0 0 0,0-1 0,-1 1 0,1-1-1,-1 0 1,0 0 0,3-7 0,-1 0 49,-1-1 0,3-22 0,-5 25-90,0 1 0,1-1 1,0 1-1,1-1 1,0 1-1,0 0 0,5-9 1,-8 16-9,1 0 0,-1 0 1,0 0-1,1 1 0,0-1 0,-1 0 1,1 1-1,-1-1 0,1 0 0,0 1 0,-1-1 1,1 1-1,0-1 0,-1 1 0,1-1 1,0 1-1,0-1 0,0 1 0,0 0 1,-1-1-1,1 1 0,1 0 0,-1 0-2,0 0-1,0 0 0,0 1 0,0-1 1,-1 0-1,1 1 0,0-1 0,0 1 0,-1-1 1,1 1-1,0-1 0,-1 1 0,1 0 1,-1-1-1,1 1 0,0 0 0,-1-1 1,1 2-1,2 3-20,0 1-1,-1-1 1,0 1 0,0-1-1,2 11 1,4 51-24,-5-40 94,5 29 1,-6-49-14,-1 0 0,2 0 1,-1 0-1,1-1 0,0 1 0,0-1 1,1 1-1,7 10 0,-8-14-23,0 0-1,0 0 1,0 0-1,0-1 1,1 1 0,3 2-1,30 11-413</inkml:trace>
  <inkml:trace contextRef="#ctx0" brushRef="#br0" timeOffset="986.4">954 299 6921,'6'-13'2265,"-5"11"-2131,-1 0-1,1 0 0,0-1 1,-1 1-1,1 0 0,0 0 1,0 0-1,1 0 0,-1 0 1,0 0-1,1 1 0,-1-1 1,1 0-1,0 1 0,-1-1 1,1 1-1,0 0 1,0-1-1,0 1 0,3-1 1,-4 2-97,0 0 1,0 0 0,0 0-1,0 1 1,0-1 0,0 0-1,0 1 1,0-1 0,0 1-1,0-1 1,0 1 0,0-1-1,0 1 1,0 0 0,-1 0-1,1-1 1,0 1 0,-1 0-1,1 0 1,0 0 0,-1 0-1,1-1 1,-1 1 0,1 0-1,-1 0 1,1 2 0,10 31 58,-10-31-59,19 103 211,5 17-97,-21-107-102,1 0 1,1-1 0,1 1-1,0-1 1,13 20 0,-18-32-15,-1-1 0,1 1 0,0-1 1,1 1-1,-1-1 0,0 0 1,1 1-1,-1-1 0,1 0 0,0-1 1,-1 1-1,4 1 0,-4-3-10,-1 1 1,0-1-1,0 0 0,1 0 0,-1 0 1,0 0-1,0 0 0,1 0 1,-1 0-1,0 0 0,1 0 0,-1 0 1,0-1-1,0 1 0,0-1 0,1 1 1,-1-1-1,0 1 0,0-1 0,0 0 1,0 1-1,0-1 0,0 0 0,0 0 1,0 0-1,0 0 0,0 0 0,-1 0 1,1 0-1,1-2 0,2-5 69,1 0 1,-1 0-1,-1 0 0,1 0 0,-1-1 1,-1 0-1,0 1 0,2-12 0,3-77 191,-4 44-207,-3 39-76,0 10-22,0 0 0,0 0 0,0 0 0,1 0 1,-1 1-1,1-1 0,0 0 0,0 0 0,3-6 0,-4 10 13,1 0 1,-1 0-1,0 0 0,0 0 1,0 0-1,1 0 0,-1 0 1,0 0-1,0 0 1,1 0-1,-1 0 0,0 0 1,0 0-1,0 0 1,1 0-1,-1 0 0,0 1 1,0-1-1,1 0 0,-1 0 1,0 0-1,0 0 1,0 0-1,1 0 0,-1 1 1,0-1-1,0 0 0,0 0 1,0 0-1,0 0 1,1 1-1,-1-1 0,0 0 1,0 0-1,0 0 1,0 1-1,0-1 0,0 0 1,0 1-1,6 9-21,-5-9 23,19 50 286,-15-38-168,0 0 0,0 0 0,1 0-1,9 12 1,-13-22-115,0 0-1,1 0 1,-1 0-1,1 0 1,0 0-1,-1-1 1,1 1-1,1-1 1,-1 0-1,0 0 1,0 0-1,1-1 1,-1 1-1,1-1 1,0 0-1,-1 0 1,1 0-1,0 0 1,5 0-1,31-4-1290,5-8-933</inkml:trace>
  <inkml:trace contextRef="#ctx0" brushRef="#br0" timeOffset="1543.44">1600 300 3281,'-2'-3'385,"1"1"0,-1 0 0,0 0 0,1 0 0,-1 0 0,0 1 0,0-1 0,-1 0 0,1 1 0,0-1 0,0 1 0,-1 0 0,1 0 0,-1 0 0,1 0 0,-1 0 0,1 0 0,-1 1 0,-3-1 0,3 1-218,-1 0-1,1 1 0,-1-1 0,1 1 1,0 0-1,-1 0 0,1 0 1,0 0-1,-1 1 0,1-1 0,0 1 1,-5 4-1,0-1-94,1 1 0,1 0 0,-1 1 0,1-1 0,0 1 0,1 1 0,0-1 0,0 1 0,0 0 0,-4 11 0,7-15 27,1 0 1,-1 0-1,1 1 0,0-1 1,0 0-1,1 1 0,-1-1 1,1 0-1,0 1 1,0-1-1,1 0 0,-1 1 1,1-1-1,0 0 0,0 0 1,0 1-1,1-1 0,2 6 1,0-5-39,0 1 0,0-1 1,0 0-1,1 0 0,-1 0 1,1-1-1,0 0 0,1 0 0,-1 0 1,1 0-1,8 3 0,0 0 3,-1-2-1,1 0 0,0 0 0,0-2 1,1 1-1,-1-2 0,1 0 1,-1-1-1,1 0 0,22-2 1,-15-1 18,0-1 0,0-1 0,-1-1 1,0-1-1,0-1 0,28-13 0,-42 17-30,0-1-1,1 0 0,-1 0 1,-1-1-1,1 1 0,8-10 1,-13 12-22,0 0 0,0-1 0,0 1 0,0-1 1,0 0-1,-1 1 0,0-1 0,1 0 0,-1 0 0,0 0 1,0 0-1,-1 0 0,1 0 0,0 0 0,-1 0 1,0 0-1,0 0 0,0 0 0,-1-5 0,-2-7 61,-1 1 0,-1-1-1,0 1 1,-12-21 0,4 7-39,12 26-42,-14-26-72,14 27 57,1 1-1,0 0 1,0-1-1,-1 1 1,1 0-1,0-1 0,-1 1 1,1 0-1,0 0 1,-1-1-1,1 1 1,0 0-1,-1 0 1,1 0-1,0 0 1,-1-1-1,1 1 1,-1 0-1,1 0 1,-1 0-1,1 0 1,0 0-1,-1 0 1,0 0-1,0 1-5,1-1 0,-1 1 0,0-1-1,1 1 1,-1-1 0,0 1 0,1 0 0,-1-1 0,1 1-1,-1 0 1,1 0 0,0-1 0,-1 1 0,1 0 0,0 0-1,-1-1 1,1 3 0,-5 12-54,2 1 0,0 0 0,1 0 0,0 0 0,1 20 0,8 85 399,-2-90-154,1 0 0,1 0-1,1 0 1,15 34 0,61 113 283,-78-166-427,2 4 47,0-1 0,-1 1 1,5 18-1,-11-29-39,1-1 1,-1 1-1,-1 0 0,1 0 1,-1-1-1,0 1 1,0 0-1,0 0 1,-1-1-1,1 1 0,-1 0 1,0-1-1,-1 1 1,1 0-1,-1-1 0,-2 6 1,-2-2 36,1 0-1,-1 0 1,-1 0 0,1-1 0,-2 0-1,1 0 1,0-1 0,-1 0-1,-1 0 1,1-1 0,-1 0 0,1 0-1,-11 3 1,6-3-20,-1 0-1,-1-1 0,1 0 1,0-1-1,-1-1 0,0 0 1,1-1-1,-20-1 1,1-3-6,1-2 0,0-1 0,0-2 1,-38-14-1,-118-55-545,150 57-502,22 6-1314</inkml:trace>
  <inkml:trace contextRef="#ctx0" brushRef="#br0" timeOffset="2745.6">2431 254 4153,'-23'-30'7659,"-3"7"-3623,22 21-3920,0 0 0,0 0-1,0 0 1,0 1 0,0 0-1,0 0 1,-1 0-1,1 0 1,0 0 0,0 1-1,-1 0 1,1 0 0,0 0-1,-1 0 1,-3 2-1,-1-1-133,1 2 0,0-1 0,1 1 0,-1 0 0,0 0 0,1 1 0,0 0 0,0 1 0,0-1 0,0 1 0,1 1 0,0-1 0,0 1-1,0 0 1,-7 11 0,3-3-4,0 1-1,2 0 0,-1 1 1,2 0-1,0 0 0,-6 24 0,12-35 20,0-1 1,0 1-1,0 0 0,0-1 0,1 1 0,0 0 0,0 0 0,1-1 0,-1 1 0,1 0 0,0 0 0,0-1 1,0 1-1,1-1 0,0 1 0,0-1 0,0 0 0,0 0 0,1 0 0,-1 0 0,1 0 0,0 0 0,0-1 1,1 1-1,-1-1 0,1 0 0,0 0 0,-1 0 0,1 0 0,6 2 0,-2 0 19,1-1 0,0 0-1,0-1 1,0 0 0,0 0-1,0-1 1,0 0 0,1 0-1,-1-1 1,1-1 0,-1 0 0,1 0-1,-1 0 1,12-3 0,-11 0 10,0 0 0,0 0 0,0-1 0,0 0 0,-1-1 0,0 0 0,0 0 0,0-1 0,0-1 1,-1 1-1,0-1 0,-1-1 0,1 1 0,-2-1 0,1-1 0,-1 1 0,0-1 0,0 0 0,7-19 0,-7 15 18,-2 0-1,0 0 0,0 0 1,-1-1-1,-1 1 0,0-1 0,-1 0 1,-1 0-1,0 0 0,0 1 1,-2-1-1,0 0 0,0 1 0,-9-27 1,5 22-46,-1 0 1,-1 0 0,0 1-1,-1 0 1,-1 1 0,-1 0-1,-14-17 1,25 32-9,-1 1 0,1-1 0,-1 0 0,1 0 0,-1 1 0,0-1 0,1 0 0,-1 1 0,0-1 0,1 1 0,-1-1 0,0 1 0,0-1 0,0 1 0,1-1 0,-1 1 0,0 0 0,0 0 0,0-1 0,0 1 0,0 0 0,0 0 0,0 0 0,0 0 0,0 0 0,0 0 0,1 0-1,-1 0 1,0 0 0,0 1 0,0-1 0,0 0 0,0 1 0,0-1 0,0 0 0,1 1 0,-1-1 0,0 1 0,0-1 0,1 1 0,-1 0 0,0-1 0,1 1 0,-1 0 0,0-1 0,1 1 0,-1 0 0,1 0 0,-1 0 0,1-1 0,0 1 0,-1 0 0,1 1 0,-4 7-78,0 1 1,1-1-1,-4 21 1,6-24 71,-3 15-12,2-1 1,0 1-1,1 0 0,1 0 1,4 29-1,-2-34 46,0 0-1,2 0 1,0 0-1,1 0 1,0-1 0,1 0-1,12 21 1,-12-28 4,0 0 0,0 0 0,1 0 1,1-1-1,-1 0 0,1 0 0,0-1 0,0 0 1,1 0-1,0-1 0,0 0 0,12 4 1,-9-5 19,-1 1 0,1-2 1,0 0-1,0 0 1,0-1-1,0-1 1,1 0-1,-1 0 1,23-3-1,-29 1-11,0 0-1,0-1 1,-1 1-1,1-2 1,0 1 0,-1 0-1,0-1 1,1 0-1,-1 0 1,8-7-1,1-3 33,-1 0-1,13-16 0,-13 14-25,-10 12-41,0 0 1,1 1-1,-1-1 0,1 1 0,-1 0 0,1 0 0,0 0 0,-1 0 0,1 0 0,0 1 0,8-2 0,51-5 2,-33 5 41,-23 2-20,6 0 31,-1 0 0,0-1 0,0-1 0,0 0 0,0 0 0,17-9 0,-28 12-42,-1 0 0,0 0 0,0 0 0,0 0 0,0 0 0,0-1 0,1 1 0,-1 0 0,0 0 0,0 0-1,0 0 1,0 0 0,0 0 0,0 0 0,0-1 0,1 1 0,-1 0 0,0 0 0,0 0 0,0 0 0,0 0 0,0-1 0,0 1 0,0 0 0,0 0 0,0 0-1,0 0 1,0 0 0,0-1 0,0 1 0,0 0 0,0 0 0,0 0 0,0 0 0,0-1 0,0 1 0,0 0 0,0 0 0,0 0 0,0 0 0,-1 0 0,1-1-1,-8-5 194,-18-6-20,19 10-116,2-1-60,-12-5 21,0 1-1,0 0 1,-33-7 0,43 13-22,1 0-1,-1 0 1,1 1 0,-1 0-1,1 1 1,-1-1 0,1 1-1,-1 0 1,1 1 0,0 0-1,0 0 1,-1 0 0,1 1-1,-9 5 1,9-4 4,-1 0 1,1 0-1,1 1 1,-1 0-1,1 0 1,-1 1-1,2-1 1,-1 1-1,-5 9 1,8-13-5,1 1 1,-1 0 0,1 0 0,-1 0 0,1 0 0,0-1-1,0 1 1,1 1 0,-1-1 0,1 0 0,-1 0 0,1 0-1,0 0 1,0 0 0,0 0 0,1 1 0,-1-1 0,1 0-1,0 0 1,-1 0 0,1 0 0,1 0 0,-1 0 0,2 3-1,5 4 55,0-1 0,0 0 0,0 0 0,1-1 0,1 0 0,-1 0 0,1-1 0,19 10 0,-7-6 52,1 0 0,0-2 0,31 9 0,-8-8 44,0-2 1,0-2-1,1-3 0,0-1 0,74-7 0,-119 5-122,23-3 73,-25 3-89,1 1 0,-1-1-1,1 0 1,-1 0 0,1 0 0,-1 0-1,1 0 1,-1 0 0,1 0 0,-1-1-1,1 1 1,-1 0 0,0 0 0,1 0-1,-1 0 1,1-1 0,-1 1 0,1 0 0,-1 0-1,0-1 1,1 1 0,-1 0 0,1-1-1,-1 1 1,0 0 0,0-1 0,1 1-1,-1-1 1,0 1 0,0 0 0,1-1-1,-1 0 1,-21-18 537,7 4-505,0-1 1,2 0-1,0-1 1,0 0-1,2-1 1,0 0-1,1-1 1,1 0 0,1 0-1,0-1 1,2 0-1,0 0 1,-4-41-1,9 58-64,0-1 1,-1 0-1,2 0 0,-1 0 0,0 0 1,1 1-1,0-1 0,0 0 0,0 1 0,2-6 1,-2 7 1,0 1 1,1-1-1,-1 0 1,1 0 0,-1 1-1,1-1 1,0 0-1,-1 1 1,1 0-1,0-1 1,0 1-1,0 0 1,0 0 0,0 0-1,1 0 1,-1 1-1,0-1 1,3 0-1,35-6 205,23 1 995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13:37:21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0 2200,'3'6'788,"0"-1"0,0 1 0,0 0 0,-1 0 0,0 0 0,0 0 0,1 12 0,1 49-135,-3-51-264,1 259 252,-2-65-571,2-146-50,-1 188 167,0-227-108,3-21 0,6-13-17,51-100 72,-6 10-119,9 1 27,104-120 0,-164 214 0,-3 5-10,-5 13 7,-16 32-14,12-26-12,-5 11-13,7-13 34,-2 1 0,0-1-1,-1 0 1,-22 31-1,27-44-7,0-1 1,0 0-1,0 0 0,0 0 0,-1 0 1,1-1-1,-1 0 0,0 0 0,0 0 0,0 0 1,-1-1-1,1 0 0,-1 0 0,1 0 1,-1-1-1,1 0 0,-1 0 0,0 0 1,0-1-1,0 0 0,-9 0 0,2-2 9,1-1-1,0 0 1,0-1 0,0 0-1,1 0 1,0-1-1,-1-1 1,2 0 0,-1 0-1,1-1 1,-19-16 0,9 4-29,0 0 0,1-1 0,1-1 0,-18-29 0,33 46-24,0 0 1,1-1 0,0 1 0,-1-1 0,2 0 0,-1 0 0,-1-8-1,2 13 15,1-1 0,0 1-1,0 0 1,0-1 0,0 1-1,0-1 1,0 1 0,0 0-1,0-1 1,0 1 0,0 0-1,0-1 1,0 1-1,1-1 1,-1 1 0,0 0-1,0-1 1,0 1 0,0 0-1,1-1 1,-1 1 0,0 0-1,0-1 1,0 1 0,1 0-1,-1 0 1,0-1 0,1 1-1,-1 0 1,0 0-1,1 0 1,-1-1 0,0 1-1,1 0 1,-1 0 0,2 0 1,0 0 0,0 0 0,0 1 0,0-1 0,-1 1 0,1-1 0,0 1 0,-1 0 0,1 0 0,0 0 0,-1 0 0,4 2 0,118 94 258,2 1-52,-63-59-217,80 38 0,-22-20-1594</inkml:trace>
  <inkml:trace contextRef="#ctx0" brushRef="#br0" timeOffset="526.87">862 945 6449,'-3'-5'2705,"-2"-7"-1385,0 0-79,2-4-217,2 1-288</inkml:trace>
  <inkml:trace contextRef="#ctx0" brushRef="#br0" timeOffset="926.58">1445 510 7106,'-33'-52'3108,"-17"-26"-1488,44 69-1398,-1 1 0,-1 0 0,1 0 0,-1 1 0,0 0 0,-12-8 0,14 12-169,-1 0-1,0 0 1,0 0-1,0 1 1,0 0-1,0 0 1,-1 1-1,1 0 1,-1 0-1,1 1 1,-1 0-1,1 0 1,0 1-1,-1-1 1,1 2-1,-1-1 1,-7 4-1,2-1-45,0 0 0,0 2-1,1-1 1,0 2-1,0-1 1,0 2-1,1-1 1,-16 15-1,21-16-21,-1 0 0,1 1-1,1 0 1,-1 0-1,1 0 1,1 0 0,-1 1-1,1 0 1,1 0 0,-1 0-1,1 0 1,1 1-1,0-1 1,0 1 0,-1 15-1,2-16-3,2 0 0,-1 0 0,1 0-1,0 0 1,1 0 0,0-1 0,0 1-1,1 0 1,-1-1 0,2 1 0,-1-1 0,1 0-1,0 0 1,1-1 0,0 1 0,0-1-1,7 8 1,-4-6 26,0-1-1,1-1 1,-1 1-1,1-1 1,1-1 0,-1 0-1,1 0 1,0-1-1,12 4 1,9 1 75,55 7 0,-54-12 1,46 14-1,-75-17-75,-1-1 0,1 1-1,0 0 1,-1 0 0,1 0 0,0 0-1,-1 0 1,0 1 0,1-1 0,-1 1-1,0 0 1,0-1 0,1 1 0,-2 0 0,1 0-1,0 1 1,0-1 0,-1 0 0,1 1-1,-1-1 1,1 0 0,-1 1 0,0 0-1,0-1 1,0 1 0,-1 0 0,1-1-1,-1 1 1,1 0 0,-1 0 0,0 0 0,0-1-1,0 1 1,0 0 0,-1 0 0,1-1-1,-1 1 1,0 0 0,-1 3 0,-4 9 34,0 0 0,-1-1 0,-1 0 0,0-1 0,-15 19 0,7-10 73,-1-1 0,-1 0 0,-26 22 0,38-38-81,1 0 1,-1 0-1,0-1 1,-1 0-1,1 0 1,-1 0-1,1-1 1,-1 0-1,0 0 0,-1-1 1,1 0-1,0 0 1,-1 0-1,1-1 1,-1 0-1,-11-1 1,16 0-87,-1-1 1,0 0-1,1 0 1,0 0-1,-1 0 1,1 0-1,0-1 1,-1 0-1,1 1 1,0-1-1,0 0 1,0-1-1,1 1 1,-1 0-1,0-1 1,1 0-1,0 1 1,-4-7-1,4 5-234,0 0 0,1-1 0,0 1 0,0 0 1,1-1-1,-1-5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1EF63BC724C644A230F18CD9B8B450" ma:contentTypeVersion="8" ma:contentTypeDescription="Create a new document." ma:contentTypeScope="" ma:versionID="828b393df264bdc667347790ff7d5a29">
  <xsd:schema xmlns:xsd="http://www.w3.org/2001/XMLSchema" xmlns:xs="http://www.w3.org/2001/XMLSchema" xmlns:p="http://schemas.microsoft.com/office/2006/metadata/properties" xmlns:ns2="391f9f83-13cd-4a9d-9689-8726dd0c2c64" xmlns:ns3="6fb54782-7724-4079-8556-f960e9880a99" targetNamespace="http://schemas.microsoft.com/office/2006/metadata/properties" ma:root="true" ma:fieldsID="fdeb81a41ba413e598d4180575c433fb" ns2:_="" ns3:_="">
    <xsd:import namespace="391f9f83-13cd-4a9d-9689-8726dd0c2c64"/>
    <xsd:import namespace="6fb54782-7724-4079-8556-f960e9880a9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f9f83-13cd-4a9d-9689-8726dd0c2c6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54782-7724-4079-8556-f960e9880a9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b5c51b6-2aab-4958-bb9c-9a85cb36b8b6}" ma:internalName="TaxCatchAll" ma:showField="CatchAllData" ma:web="6fb54782-7724-4079-8556-f960e9880a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D1C95-E584-49B5-9BA1-8FCFD9DC3C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8A125-F706-4D28-AB4D-EF92B79D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f9f83-13cd-4a9d-9689-8726dd0c2c64"/>
    <ds:schemaRef ds:uri="6fb54782-7724-4079-8556-f960e9880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C7952B-8678-4286-A834-38EA252B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TBZ.dot</Template>
  <TotalTime>97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TBZ</Company>
  <LinksUpToDate>false</LinksUpToDate>
  <CharactersWithSpaces>968</CharactersWithSpaces>
  <SharedDoc>false</SharedDoc>
  <HLinks>
    <vt:vector size="66" baseType="variant">
      <vt:variant>
        <vt:i4>7012401</vt:i4>
      </vt:variant>
      <vt:variant>
        <vt:i4>93</vt:i4>
      </vt:variant>
      <vt:variant>
        <vt:i4>0</vt:i4>
      </vt:variant>
      <vt:variant>
        <vt:i4>5</vt:i4>
      </vt:variant>
      <vt:variant>
        <vt:lpwstr>https://www.youtube.com/watch?v=zdoGGHZrv-k</vt:lpwstr>
      </vt:variant>
      <vt:variant>
        <vt:lpwstr/>
      </vt:variant>
      <vt:variant>
        <vt:i4>6881340</vt:i4>
      </vt:variant>
      <vt:variant>
        <vt:i4>90</vt:i4>
      </vt:variant>
      <vt:variant>
        <vt:i4>0</vt:i4>
      </vt:variant>
      <vt:variant>
        <vt:i4>5</vt:i4>
      </vt:variant>
      <vt:variant>
        <vt:lpwstr>https://www.youtube.com/watch?v=gYY4qWUyiUo</vt:lpwstr>
      </vt:variant>
      <vt:variant>
        <vt:lpwstr/>
      </vt:variant>
      <vt:variant>
        <vt:i4>6946850</vt:i4>
      </vt:variant>
      <vt:variant>
        <vt:i4>87</vt:i4>
      </vt:variant>
      <vt:variant>
        <vt:i4>0</vt:i4>
      </vt:variant>
      <vt:variant>
        <vt:i4>5</vt:i4>
      </vt:variant>
      <vt:variant>
        <vt:lpwstr>https://www.youtube.com/watch?v=B63IeSoa6xA</vt:lpwstr>
      </vt:variant>
      <vt:variant>
        <vt:lpwstr/>
      </vt:variant>
      <vt:variant>
        <vt:i4>6553661</vt:i4>
      </vt:variant>
      <vt:variant>
        <vt:i4>57</vt:i4>
      </vt:variant>
      <vt:variant>
        <vt:i4>0</vt:i4>
      </vt:variant>
      <vt:variant>
        <vt:i4>5</vt:i4>
      </vt:variant>
      <vt:variant>
        <vt:lpwstr>http://de.wikipedia.org/wiki/Joule</vt:lpwstr>
      </vt:variant>
      <vt:variant>
        <vt:lpwstr/>
      </vt:variant>
      <vt:variant>
        <vt:i4>1835123</vt:i4>
      </vt:variant>
      <vt:variant>
        <vt:i4>54</vt:i4>
      </vt:variant>
      <vt:variant>
        <vt:i4>0</vt:i4>
      </vt:variant>
      <vt:variant>
        <vt:i4>5</vt:i4>
      </vt:variant>
      <vt:variant>
        <vt:lpwstr>http://de.wikipedia.org/wiki/Internationales_Einheitensystem</vt:lpwstr>
      </vt:variant>
      <vt:variant>
        <vt:lpwstr/>
      </vt:variant>
      <vt:variant>
        <vt:i4>6684705</vt:i4>
      </vt:variant>
      <vt:variant>
        <vt:i4>51</vt:i4>
      </vt:variant>
      <vt:variant>
        <vt:i4>0</vt:i4>
      </vt:variant>
      <vt:variant>
        <vt:i4>5</vt:i4>
      </vt:variant>
      <vt:variant>
        <vt:lpwstr>http://de.wikipedia.org/wiki/Wirtschaft</vt:lpwstr>
      </vt:variant>
      <vt:variant>
        <vt:lpwstr/>
      </vt:variant>
      <vt:variant>
        <vt:i4>1376348</vt:i4>
      </vt:variant>
      <vt:variant>
        <vt:i4>48</vt:i4>
      </vt:variant>
      <vt:variant>
        <vt:i4>0</vt:i4>
      </vt:variant>
      <vt:variant>
        <vt:i4>5</vt:i4>
      </vt:variant>
      <vt:variant>
        <vt:lpwstr>http://de.wikipedia.org/wiki/Biologie</vt:lpwstr>
      </vt:variant>
      <vt:variant>
        <vt:lpwstr/>
      </vt:variant>
      <vt:variant>
        <vt:i4>7405627</vt:i4>
      </vt:variant>
      <vt:variant>
        <vt:i4>45</vt:i4>
      </vt:variant>
      <vt:variant>
        <vt:i4>0</vt:i4>
      </vt:variant>
      <vt:variant>
        <vt:i4>5</vt:i4>
      </vt:variant>
      <vt:variant>
        <vt:lpwstr>http://de.wikipedia.org/wiki/Chemie</vt:lpwstr>
      </vt:variant>
      <vt:variant>
        <vt:lpwstr/>
      </vt:variant>
      <vt:variant>
        <vt:i4>786522</vt:i4>
      </vt:variant>
      <vt:variant>
        <vt:i4>42</vt:i4>
      </vt:variant>
      <vt:variant>
        <vt:i4>0</vt:i4>
      </vt:variant>
      <vt:variant>
        <vt:i4>5</vt:i4>
      </vt:variant>
      <vt:variant>
        <vt:lpwstr>http://de.wikipedia.org/wiki/Technik</vt:lpwstr>
      </vt:variant>
      <vt:variant>
        <vt:lpwstr/>
      </vt:variant>
      <vt:variant>
        <vt:i4>8257573</vt:i4>
      </vt:variant>
      <vt:variant>
        <vt:i4>39</vt:i4>
      </vt:variant>
      <vt:variant>
        <vt:i4>0</vt:i4>
      </vt:variant>
      <vt:variant>
        <vt:i4>5</vt:i4>
      </vt:variant>
      <vt:variant>
        <vt:lpwstr>http://de.wikipedia.org/wiki/Physik</vt:lpwstr>
      </vt:variant>
      <vt:variant>
        <vt:lpwstr/>
      </vt:variant>
      <vt:variant>
        <vt:i4>2687044</vt:i4>
      </vt:variant>
      <vt:variant>
        <vt:i4>36</vt:i4>
      </vt:variant>
      <vt:variant>
        <vt:i4>0</vt:i4>
      </vt:variant>
      <vt:variant>
        <vt:i4>5</vt:i4>
      </vt:variant>
      <vt:variant>
        <vt:lpwstr>http://de.wikipedia.org/wiki/Physikalische_Gr%C3%B6%C3%9Fe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Trigonometrie</dc:subject>
  <dc:creator>Käser Julian</dc:creator>
  <cp:lastModifiedBy>Kay</cp:lastModifiedBy>
  <cp:revision>15</cp:revision>
  <cp:lastPrinted>2016-04-08T09:27:00Z</cp:lastPrinted>
  <dcterms:created xsi:type="dcterms:W3CDTF">2020-08-24T08:41:00Z</dcterms:created>
  <dcterms:modified xsi:type="dcterms:W3CDTF">2023-01-12T13:37:00Z</dcterms:modified>
</cp:coreProperties>
</file>